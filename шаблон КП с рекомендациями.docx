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4D453" w14:textId="77777777" w:rsidR="00835226" w:rsidRPr="00167802" w:rsidRDefault="00BB5BBF" w:rsidP="00BB5BBF">
      <w:pPr>
        <w:pStyle w:val="1"/>
        <w:tabs>
          <w:tab w:val="center" w:pos="4513"/>
          <w:tab w:val="right" w:pos="9027"/>
        </w:tabs>
        <w:jc w:val="left"/>
      </w:pPr>
      <w:r>
        <w:tab/>
      </w:r>
      <w:sdt>
        <w:sdtPr>
          <w:alias w:val="Должен привлечь внимание и заинтересовать "/>
          <w:tag w:val="основной Заголовок. должен привлечь внимание и заинтересовать клиента"/>
          <w:id w:val="-1357031290"/>
          <w:placeholder>
            <w:docPart w:val="C263D07B22BB481D8ABA8BDA0F532206"/>
          </w:placeholder>
          <w:temporary/>
          <w:showingPlcHdr/>
          <w15:color w:val="800000"/>
        </w:sdtPr>
        <w:sdtEndPr/>
        <w:sdtContent>
          <w:r w:rsidR="002A6DE0" w:rsidRPr="00A10772">
            <w:rPr>
              <w:rStyle w:val="aa"/>
              <w:color w:val="276E8B" w:themeColor="accent1" w:themeShade="BF"/>
              <w:szCs w:val="52"/>
            </w:rPr>
            <w:t>Основной заголовок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aps w:val="0"/>
          <w:color w:val="auto"/>
        </w:rPr>
        <w:commentReference w:id="0"/>
      </w:r>
    </w:p>
    <w:p w14:paraId="1CE68F02" w14:textId="774C2793" w:rsidR="00CE0107" w:rsidRDefault="00BB5BBF" w:rsidP="00BB5BBF">
      <w:pPr>
        <w:pStyle w:val="2"/>
        <w:tabs>
          <w:tab w:val="center" w:pos="4513"/>
          <w:tab w:val="right" w:pos="9027"/>
        </w:tabs>
        <w:jc w:val="left"/>
      </w:pPr>
      <w:r>
        <w:tab/>
      </w:r>
      <w:sdt>
        <w:sdtPr>
          <w:alias w:val="Кратко объясняет суть предложения"/>
          <w:tag w:val="Кратко объясняет суть предложения"/>
          <w:id w:val="-1125779065"/>
          <w:placeholder>
            <w:docPart w:val="2E48F558E74147F7AFF639EEF0B34FD9"/>
          </w:placeholder>
          <w:temporary/>
          <w:showingPlcHdr/>
          <w15:color w:val="800000"/>
        </w:sdtPr>
        <w:sdtEndPr/>
        <w:sdtContent>
          <w:r w:rsidR="00A57BFA" w:rsidRPr="005D0307">
            <w:t>Подзаголово</w:t>
          </w:r>
          <w:r w:rsidR="00A57BFA">
            <w:t>к</w:t>
          </w:r>
        </w:sdtContent>
      </w:sdt>
      <w:r>
        <w:tab/>
      </w:r>
      <w:r w:rsidR="00194494"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1"/>
      </w:r>
    </w:p>
    <w:p w14:paraId="14322C5A" w14:textId="54090615" w:rsidR="00E56B04" w:rsidRDefault="00BB5BBF" w:rsidP="00CE0107">
      <w:r>
        <w:t xml:space="preserve"> </w:t>
      </w:r>
      <w:r w:rsidR="00CE0107">
        <w:rPr>
          <w:rStyle w:val="aff9"/>
        </w:rPr>
        <w:commentReference w:id="2"/>
      </w:r>
    </w:p>
    <w:sdt>
      <w:sdtPr>
        <w:alias w:val="Развернутое предложение продукта/услуги, акция"/>
        <w:tag w:val="Общая информация о продукте и компании"/>
        <w:id w:val="1041252728"/>
        <w:placeholder>
          <w:docPart w:val="6A712C842EED42098B549DF228A99BCA"/>
        </w:placeholder>
        <w:temporary/>
        <w:showingPlcHdr/>
        <w15:color w:val="800000"/>
      </w:sdtPr>
      <w:sdtEndPr/>
      <w:sdtContent>
        <w:p w14:paraId="63DC3503" w14:textId="466483D3" w:rsidR="00372EBE" w:rsidRDefault="00996509" w:rsidP="005D0307">
          <w:r w:rsidRPr="005D0307">
            <w:t xml:space="preserve">Мы </w:t>
          </w:r>
          <w:r w:rsidR="00372EBE">
            <w:t xml:space="preserve">официальные </w:t>
          </w:r>
          <w:r w:rsidR="00372EBE" w:rsidRPr="005D0307">
            <w:t>представители</w:t>
          </w:r>
          <w:r w:rsidR="00D67EF9">
            <w:t>/поставщики/дистрибьюторы</w:t>
          </w:r>
          <w:r w:rsidRPr="005D0307">
            <w:t xml:space="preserve"> …/ Наша компания предлагает Вам услуги по …</w:t>
          </w:r>
          <w:r w:rsidR="00372EBE">
            <w:t xml:space="preserve">  </w:t>
          </w:r>
        </w:p>
        <w:p w14:paraId="11EAA1E6" w14:textId="77777777" w:rsidR="00D67EF9" w:rsidRDefault="00372EBE" w:rsidP="005D0307">
          <w:r>
            <w:t>При заказе от 8 тонн скидка 20 %!</w:t>
          </w:r>
        </w:p>
        <w:p w14:paraId="7151C2A1" w14:textId="77777777" w:rsidR="00372EBE" w:rsidRPr="005D0307" w:rsidRDefault="00D67EF9" w:rsidP="00D67EF9">
          <w:r>
            <w:t>Доставка в день заказа!</w:t>
          </w:r>
        </w:p>
        <w:p w14:paraId="68A47EAA" w14:textId="2C320AC2" w:rsidR="00E56B04" w:rsidRPr="005D0307" w:rsidRDefault="00D67EF9" w:rsidP="005D0307">
          <w:r>
            <w:t>Отсрочка до 45 дней!</w:t>
          </w:r>
        </w:p>
      </w:sdtContent>
    </w:sdt>
    <w:p w14:paraId="099C3A6B" w14:textId="60459018" w:rsidR="005D0307" w:rsidRPr="005D0307" w:rsidRDefault="00CE0107" w:rsidP="00CE0107">
      <w:pPr>
        <w:pStyle w:val="2"/>
        <w:tabs>
          <w:tab w:val="center" w:pos="4513"/>
          <w:tab w:val="left" w:pos="7037"/>
        </w:tabs>
        <w:jc w:val="left"/>
      </w:pPr>
      <w:r>
        <w:tab/>
      </w:r>
      <w:sdt>
        <w:sdtPr>
          <w:id w:val="1231114432"/>
          <w:placeholder>
            <w:docPart w:val="AD9DADB56F75470BA71460A15826BA82"/>
          </w:placeholder>
          <w:temporary/>
          <w:showingPlcHdr/>
          <w15:color w:val="800000"/>
        </w:sdtPr>
        <w:sdtEndPr/>
        <w:sdtContent>
          <w:r w:rsidR="00A57BFA">
            <w:t>Говорят наши клиенты: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3"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4"/>
      </w:r>
    </w:p>
    <w:p w14:paraId="4979DB9C" w14:textId="02D6B433" w:rsidR="0088460D" w:rsidRPr="00CA5A9A" w:rsidRDefault="008701E6" w:rsidP="005D0307">
      <w:pPr>
        <w:pStyle w:val="a"/>
        <w:rPr>
          <w:b/>
        </w:rPr>
      </w:pPr>
      <w:sdt>
        <w:sdtPr>
          <w:rPr>
            <w:b/>
          </w:rPr>
          <w:id w:val="-2089379564"/>
          <w:placeholder>
            <w:docPart w:val="ECB2B1B465A543E2A63370F4E28DC2C0"/>
          </w:placeholder>
          <w:temporary/>
          <w:showingPlcHdr/>
          <w15:color w:val="800000"/>
        </w:sdtPr>
        <w:sdtEndPr/>
        <w:sdtContent>
          <w:r w:rsidR="0054111A" w:rsidRPr="00CA5A9A">
            <w:rPr>
              <w:b/>
            </w:rPr>
            <w:t>Название компании</w:t>
          </w:r>
        </w:sdtContent>
      </w:sdt>
      <w:r w:rsidR="0090507E" w:rsidRPr="00CA5A9A">
        <w:rPr>
          <w:b/>
        </w:rPr>
        <w:t xml:space="preserve">: </w:t>
      </w:r>
    </w:p>
    <w:sdt>
      <w:sdtPr>
        <w:alias w:val="Как продукт помог клиенту достичь основной цели"/>
        <w:tag w:val="Ключевые моменты отзыва"/>
        <w:id w:val="1759332935"/>
        <w:placeholder>
          <w:docPart w:val="1A22CF1AB388464DA2AA856227C3D65A"/>
        </w:placeholder>
        <w:temporary/>
        <w:showingPlcHdr/>
        <w15:color w:val="800000"/>
      </w:sdtPr>
      <w:sdtEndPr/>
      <w:sdtContent>
        <w:p w14:paraId="62EAC71D" w14:textId="6BA19E1C" w:rsidR="00551759" w:rsidRDefault="0054111A" w:rsidP="00F861C4">
          <w:pPr>
            <w:pStyle w:val="a"/>
            <w:numPr>
              <w:ilvl w:val="0"/>
              <w:numId w:val="0"/>
            </w:numPr>
            <w:ind w:left="432"/>
          </w:pPr>
          <w:r>
            <w:t xml:space="preserve">Текст отзыва о работе с Вашей компанией </w:t>
          </w:r>
        </w:p>
      </w:sdtContent>
    </w:sdt>
    <w:p w14:paraId="63E57C66" w14:textId="04377FBD" w:rsidR="00E56B04" w:rsidRPr="00CA5A9A" w:rsidRDefault="008701E6" w:rsidP="005D0307">
      <w:pPr>
        <w:pStyle w:val="a"/>
        <w:rPr>
          <w:b/>
        </w:rPr>
      </w:pPr>
      <w:sdt>
        <w:sdtPr>
          <w:rPr>
            <w:b/>
          </w:rPr>
          <w:id w:val="-1084380618"/>
          <w:placeholder>
            <w:docPart w:val="1CA4F8C3DEB049F18717903D1981E24F"/>
          </w:placeholder>
          <w:temporary/>
          <w:showingPlcHdr/>
          <w15:color w:val="800000"/>
        </w:sdtPr>
        <w:sdtEndPr/>
        <w:sdtContent>
          <w:r w:rsidR="0054111A" w:rsidRPr="00CA5A9A">
            <w:rPr>
              <w:b/>
            </w:rPr>
            <w:t>Название компании</w:t>
          </w:r>
        </w:sdtContent>
      </w:sdt>
      <w:r w:rsidR="0090507E" w:rsidRPr="00CA5A9A">
        <w:rPr>
          <w:b/>
        </w:rPr>
        <w:t xml:space="preserve">: </w:t>
      </w:r>
    </w:p>
    <w:p w14:paraId="75E23F3A" w14:textId="0D647DE7" w:rsidR="000D77E8" w:rsidRDefault="008701E6" w:rsidP="00F861C4">
      <w:pPr>
        <w:pStyle w:val="a"/>
        <w:numPr>
          <w:ilvl w:val="0"/>
          <w:numId w:val="0"/>
        </w:numPr>
        <w:tabs>
          <w:tab w:val="left" w:pos="5625"/>
        </w:tabs>
        <w:ind w:left="432"/>
      </w:pPr>
      <w:sdt>
        <w:sdtPr>
          <w:alias w:val="Как продукт помог клиенту достичь основной цели"/>
          <w:tag w:val="Ключевые моменты отзыва"/>
          <w:id w:val="-101952404"/>
          <w:placeholder>
            <w:docPart w:val="497847E763D4486FB95CF6C66F9EBD34"/>
          </w:placeholder>
          <w:temporary/>
          <w:showingPlcHdr/>
          <w15:color w:val="800000"/>
        </w:sdtPr>
        <w:sdtEndPr/>
        <w:sdtContent>
          <w:r w:rsidR="000D77E8">
            <w:t xml:space="preserve">Текст отзыва о работе с Вашей компанией </w:t>
          </w:r>
        </w:sdtContent>
      </w:sdt>
      <w:r w:rsidR="00F861C4">
        <w:tab/>
      </w:r>
    </w:p>
    <w:tbl>
      <w:tblPr>
        <w:tblStyle w:val="ProposalTab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61C4" w14:paraId="09F65A48" w14:textId="77777777" w:rsidTr="00F8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sdt>
          <w:sdtPr>
            <w:alias w:val="Скан отзыва "/>
            <w:tag w:val="Скан отзыва "/>
            <w:id w:val="-1783411512"/>
            <w:temporary/>
            <w:showingPlcHdr/>
            <w15:color w:val="800000"/>
            <w:picture/>
          </w:sdtPr>
          <w:sdtEndPr/>
          <w:sdtContent>
            <w:tc>
              <w:tcPr>
                <w:tcW w:w="4508" w:type="dxa"/>
                <w:shd w:val="clear" w:color="auto" w:fill="auto"/>
                <w:vAlign w:val="center"/>
              </w:tcPr>
              <w:p w14:paraId="03A07CAD" w14:textId="481C2B73" w:rsidR="00F861C4" w:rsidRDefault="00F861C4" w:rsidP="00F861C4">
                <w:pPr>
                  <w:pStyle w:val="a"/>
                  <w:numPr>
                    <w:ilvl w:val="0"/>
                    <w:numId w:val="0"/>
                  </w:numPr>
                  <w:tabs>
                    <w:tab w:val="left" w:pos="5625"/>
                  </w:tabs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789300D6" wp14:editId="3A9413F8">
                      <wp:extent cx="1905000" cy="1905000"/>
                      <wp:effectExtent l="0" t="0" r="0" b="0"/>
                      <wp:docPr id="12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Скан отзыва"/>
            <w:tag w:val="Скан отзыва"/>
            <w:id w:val="682791844"/>
            <w:temporary/>
            <w:showingPlcHdr/>
            <w15:color w:val="800000"/>
            <w:picture/>
          </w:sdtPr>
          <w:sdtEndPr/>
          <w:sdtContent>
            <w:tc>
              <w:tcPr>
                <w:tcW w:w="4509" w:type="dxa"/>
                <w:shd w:val="clear" w:color="auto" w:fill="auto"/>
                <w:vAlign w:val="center"/>
              </w:tcPr>
              <w:p w14:paraId="3EDB9BD7" w14:textId="227EA9BC" w:rsidR="00F861C4" w:rsidRDefault="00F861C4" w:rsidP="00F861C4">
                <w:pPr>
                  <w:pStyle w:val="a"/>
                  <w:numPr>
                    <w:ilvl w:val="0"/>
                    <w:numId w:val="0"/>
                  </w:numPr>
                  <w:tabs>
                    <w:tab w:val="left" w:pos="5625"/>
                  </w:tabs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5DCEDF3E" wp14:editId="645738AB">
                      <wp:extent cx="1905000" cy="1905000"/>
                      <wp:effectExtent l="0" t="0" r="0" b="0"/>
                      <wp:docPr id="13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4AF22118" w14:textId="77777777" w:rsidR="0054111A" w:rsidRPr="00282F44" w:rsidRDefault="0054111A" w:rsidP="00F861C4">
      <w:pPr>
        <w:pStyle w:val="a"/>
        <w:numPr>
          <w:ilvl w:val="0"/>
          <w:numId w:val="0"/>
        </w:numPr>
        <w:tabs>
          <w:tab w:val="left" w:pos="7125"/>
        </w:tabs>
      </w:pPr>
    </w:p>
    <w:p w14:paraId="45EC849D" w14:textId="3A121A1B" w:rsidR="009F5C46" w:rsidRDefault="00CE0107" w:rsidP="00CE0107">
      <w:pPr>
        <w:pStyle w:val="2"/>
        <w:tabs>
          <w:tab w:val="center" w:pos="4513"/>
          <w:tab w:val="left" w:pos="7662"/>
        </w:tabs>
        <w:jc w:val="left"/>
      </w:pPr>
      <w:r>
        <w:tab/>
      </w:r>
      <w:sdt>
        <w:sdtPr>
          <w:alias w:val="Конкурентные преимущества продукта"/>
          <w:tag w:val="Конкурентные преимущества продукта"/>
          <w:id w:val="790103287"/>
          <w:placeholder>
            <w:docPart w:val="35332154A8274888B33A023E02070DC9"/>
          </w:placeholder>
          <w:temporary/>
          <w:showingPlcHdr/>
          <w15:color w:val="800000"/>
        </w:sdtPr>
        <w:sdtEndPr/>
        <w:sdtContent>
          <w:r w:rsidR="00A57BFA">
            <w:t>Используя наш продукт Вы: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5"/>
      </w:r>
    </w:p>
    <w:sdt>
      <w:sdtPr>
        <w:id w:val="415372963"/>
        <w:placeholder>
          <w:docPart w:val="5BFF2AFB8AD94CDA942E3CB5518892AC"/>
        </w:placeholder>
        <w:temporary/>
        <w:showingPlcHdr/>
        <w15:color w:val="800000"/>
      </w:sdtPr>
      <w:sdtEndPr/>
      <w:sdtContent>
        <w:p w14:paraId="1DA84E48" w14:textId="4E2C476A" w:rsidR="009F5C46" w:rsidRDefault="000D77E8" w:rsidP="000D77E8">
          <w:pPr>
            <w:pStyle w:val="a"/>
          </w:pPr>
          <w:r w:rsidRPr="00921772">
            <w:t>&lt;</w:t>
          </w:r>
          <w:r>
            <w:t>Преимущество 1 / Финансовая выгода</w:t>
          </w:r>
          <w:r w:rsidRPr="00921772">
            <w:t>&gt;</w:t>
          </w:r>
        </w:p>
      </w:sdtContent>
    </w:sdt>
    <w:sdt>
      <w:sdtPr>
        <w:id w:val="-1554614551"/>
        <w:placeholder>
          <w:docPart w:val="6CA1296766B24D0FAB3B26143D6F7B82"/>
        </w:placeholder>
        <w:temporary/>
        <w:showingPlcHdr/>
        <w15:color w:val="800000"/>
      </w:sdtPr>
      <w:sdtEndPr/>
      <w:sdtContent>
        <w:p w14:paraId="5CCFF26D" w14:textId="233CC48E" w:rsidR="000D77E8" w:rsidRDefault="000D77E8" w:rsidP="000D77E8">
          <w:pPr>
            <w:pStyle w:val="a"/>
          </w:pPr>
          <w:r w:rsidRPr="00921772">
            <w:t>&lt;</w:t>
          </w:r>
          <w:r>
            <w:t xml:space="preserve">Преимущество 2 / </w:t>
          </w:r>
          <w:r w:rsidRPr="00921772">
            <w:t>Техническая выгода&gt;</w:t>
          </w:r>
        </w:p>
      </w:sdtContent>
    </w:sdt>
    <w:sdt>
      <w:sdtPr>
        <w:id w:val="-1437123452"/>
        <w:placeholder>
          <w:docPart w:val="3F9B74F4C61742C9A911F7D7A62D7795"/>
        </w:placeholder>
        <w:temporary/>
        <w:showingPlcHdr/>
        <w15:color w:val="800000"/>
      </w:sdtPr>
      <w:sdtEndPr/>
      <w:sdtContent>
        <w:p w14:paraId="30942A5F" w14:textId="396E11F4" w:rsidR="000D77E8" w:rsidRDefault="000D77E8" w:rsidP="000D77E8">
          <w:pPr>
            <w:pStyle w:val="a"/>
          </w:pPr>
          <w:r w:rsidRPr="00921772">
            <w:t>&lt;</w:t>
          </w:r>
          <w:r>
            <w:t xml:space="preserve">Преимущество 3 / </w:t>
          </w:r>
          <w:r w:rsidRPr="00921772">
            <w:t>Другие выгоды&gt;</w:t>
          </w:r>
        </w:p>
      </w:sdtContent>
    </w:sdt>
    <w:sdt>
      <w:sdtPr>
        <w:id w:val="-1660452537"/>
        <w:placeholder>
          <w:docPart w:val="E547809ACAFA4B6FB3A342B9307DD273"/>
        </w:placeholder>
        <w:temporary/>
        <w:showingPlcHdr/>
        <w15:color w:val="800000"/>
      </w:sdtPr>
      <w:sdtEndPr/>
      <w:sdtContent>
        <w:p w14:paraId="3F2A5222" w14:textId="3B4E79DC" w:rsidR="00E56B04" w:rsidRPr="00282F44" w:rsidRDefault="000D77E8" w:rsidP="005D0307">
          <w:pPr>
            <w:pStyle w:val="a"/>
          </w:pPr>
          <w:r w:rsidRPr="00921772">
            <w:t>&lt;</w:t>
          </w:r>
          <w:r>
            <w:t xml:space="preserve">Преимущество 4 / </w:t>
          </w:r>
          <w:r w:rsidRPr="00921772">
            <w:t>Другие выгоды&gt;</w:t>
          </w:r>
        </w:p>
      </w:sdtContent>
    </w:sdt>
    <w:p w14:paraId="559DB11A" w14:textId="4F872205" w:rsidR="00F861C4" w:rsidRPr="005D0307" w:rsidRDefault="00CE0107" w:rsidP="00CE0107">
      <w:pPr>
        <w:pStyle w:val="2"/>
        <w:tabs>
          <w:tab w:val="center" w:pos="4513"/>
          <w:tab w:val="left" w:pos="7757"/>
        </w:tabs>
        <w:jc w:val="left"/>
      </w:pPr>
      <w:r>
        <w:lastRenderedPageBreak/>
        <w:tab/>
      </w:r>
      <w:sdt>
        <w:sdtPr>
          <w:id w:val="748622306"/>
          <w:placeholder>
            <w:docPart w:val="1091CBC4CCF14C1DB014EBCF2837E82B"/>
          </w:placeholder>
          <w:temporary/>
          <w:showingPlcHdr/>
          <w15:color w:val="800000"/>
        </w:sdtPr>
        <w:sdtEndPr/>
        <w:sdtContent>
          <w:r w:rsidR="00F861C4">
            <w:t>Говорят наши клиенты: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6"/>
      </w:r>
    </w:p>
    <w:p w14:paraId="1DA0089E" w14:textId="378920CE" w:rsidR="00F861C4" w:rsidRPr="00CA5A9A" w:rsidRDefault="008701E6" w:rsidP="00F861C4">
      <w:pPr>
        <w:pStyle w:val="a"/>
      </w:pPr>
      <w:sdt>
        <w:sdtPr>
          <w:rPr>
            <w:b/>
          </w:rPr>
          <w:id w:val="1690716350"/>
          <w:placeholder>
            <w:docPart w:val="D41F355703CE4DB2AC853D4101759C02"/>
          </w:placeholder>
          <w:temporary/>
          <w:showingPlcHdr/>
          <w15:color w:val="800000"/>
        </w:sdtPr>
        <w:sdtEndPr/>
        <w:sdtContent>
          <w:r w:rsidR="00F861C4" w:rsidRPr="00CA5A9A">
            <w:rPr>
              <w:b/>
            </w:rPr>
            <w:t>Название компании</w:t>
          </w:r>
        </w:sdtContent>
      </w:sdt>
      <w:r w:rsidR="00F861C4" w:rsidRPr="00CA5A9A">
        <w:rPr>
          <w:b/>
        </w:rPr>
        <w:t xml:space="preserve">: </w:t>
      </w:r>
    </w:p>
    <w:sdt>
      <w:sdtPr>
        <w:alias w:val="Как продукт помог клиенту достичь основной цели"/>
        <w:tag w:val="Ключевые моменты отзыва"/>
        <w:id w:val="-382951667"/>
        <w:placeholder>
          <w:docPart w:val="6485E3983B2E43709B6C602F8DE2062C"/>
        </w:placeholder>
        <w:temporary/>
        <w:showingPlcHdr/>
        <w15:color w:val="800000"/>
      </w:sdtPr>
      <w:sdtEndPr/>
      <w:sdtContent>
        <w:p w14:paraId="1F774488" w14:textId="51D8DC80" w:rsidR="00F861C4" w:rsidRPr="00CA5A9A" w:rsidRDefault="00F861C4" w:rsidP="00F861C4">
          <w:pPr>
            <w:pStyle w:val="a"/>
            <w:numPr>
              <w:ilvl w:val="0"/>
              <w:numId w:val="0"/>
            </w:numPr>
            <w:ind w:left="432"/>
            <w:rPr>
              <w:b/>
            </w:rPr>
          </w:pPr>
          <w:r w:rsidRPr="00CA5A9A">
            <w:t xml:space="preserve">Текст отзыва о работе с Вашей компанией </w:t>
          </w:r>
        </w:p>
      </w:sdtContent>
    </w:sdt>
    <w:p w14:paraId="3D8CD28C" w14:textId="50422366" w:rsidR="00F861C4" w:rsidRPr="00CA5A9A" w:rsidRDefault="008701E6" w:rsidP="00F861C4">
      <w:pPr>
        <w:pStyle w:val="a"/>
        <w:rPr>
          <w:b/>
        </w:rPr>
      </w:pPr>
      <w:sdt>
        <w:sdtPr>
          <w:rPr>
            <w:b/>
          </w:rPr>
          <w:id w:val="79416799"/>
          <w:placeholder>
            <w:docPart w:val="C0F44B903A3B490E87D3D09F3496A197"/>
          </w:placeholder>
          <w:temporary/>
          <w:showingPlcHdr/>
          <w15:color w:val="800000"/>
        </w:sdtPr>
        <w:sdtEndPr/>
        <w:sdtContent>
          <w:r w:rsidR="00F861C4" w:rsidRPr="00CA5A9A">
            <w:rPr>
              <w:b/>
            </w:rPr>
            <w:t>Название компании</w:t>
          </w:r>
        </w:sdtContent>
      </w:sdt>
      <w:r w:rsidR="00F861C4" w:rsidRPr="00CA5A9A">
        <w:rPr>
          <w:b/>
        </w:rPr>
        <w:t xml:space="preserve">: </w:t>
      </w:r>
    </w:p>
    <w:p w14:paraId="5E762717" w14:textId="2D0848FE" w:rsidR="00F861C4" w:rsidRDefault="008701E6" w:rsidP="00F861C4">
      <w:pPr>
        <w:pStyle w:val="a"/>
        <w:numPr>
          <w:ilvl w:val="0"/>
          <w:numId w:val="0"/>
        </w:numPr>
        <w:tabs>
          <w:tab w:val="left" w:pos="5625"/>
        </w:tabs>
        <w:ind w:left="432"/>
      </w:pPr>
      <w:sdt>
        <w:sdtPr>
          <w:alias w:val="Как продукт помог клиенту достичь основной цели"/>
          <w:tag w:val="Ключевые моменты отзыва"/>
          <w:id w:val="1041251584"/>
          <w:placeholder>
            <w:docPart w:val="14696953A16048249BF21DBCD745D751"/>
          </w:placeholder>
          <w:temporary/>
          <w:showingPlcHdr/>
          <w15:color w:val="800000"/>
        </w:sdtPr>
        <w:sdtEndPr/>
        <w:sdtContent>
          <w:r w:rsidR="00F861C4">
            <w:t xml:space="preserve">Текст отзыва о работе с Вашей компанией </w:t>
          </w:r>
        </w:sdtContent>
      </w:sdt>
      <w:r w:rsidR="00F861C4">
        <w:tab/>
      </w:r>
    </w:p>
    <w:tbl>
      <w:tblPr>
        <w:tblStyle w:val="ProposalTab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61C4" w14:paraId="1963C3E2" w14:textId="77777777" w:rsidTr="0081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sdt>
          <w:sdtPr>
            <w:alias w:val="Скан отзыва "/>
            <w:tag w:val="Скан отзыва "/>
            <w:id w:val="1822071753"/>
            <w:temporary/>
            <w:showingPlcHdr/>
            <w15:color w:val="800000"/>
            <w:picture/>
          </w:sdtPr>
          <w:sdtEndPr/>
          <w:sdtContent>
            <w:tc>
              <w:tcPr>
                <w:tcW w:w="4508" w:type="dxa"/>
                <w:shd w:val="clear" w:color="auto" w:fill="auto"/>
                <w:vAlign w:val="center"/>
              </w:tcPr>
              <w:p w14:paraId="75C67C36" w14:textId="338222B7" w:rsidR="00F861C4" w:rsidRDefault="00F861C4" w:rsidP="00814D6E">
                <w:pPr>
                  <w:pStyle w:val="a"/>
                  <w:numPr>
                    <w:ilvl w:val="0"/>
                    <w:numId w:val="0"/>
                  </w:numPr>
                  <w:tabs>
                    <w:tab w:val="left" w:pos="5625"/>
                  </w:tabs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0125EE96" wp14:editId="273EAAA3">
                      <wp:extent cx="1905000" cy="1905000"/>
                      <wp:effectExtent l="0" t="0" r="0" b="0"/>
                      <wp:docPr id="14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Скан отзыва"/>
            <w:tag w:val="Скан отзыва"/>
            <w:id w:val="-603272742"/>
            <w:temporary/>
            <w:showingPlcHdr/>
            <w15:color w:val="800000"/>
            <w:picture/>
          </w:sdtPr>
          <w:sdtEndPr/>
          <w:sdtContent>
            <w:tc>
              <w:tcPr>
                <w:tcW w:w="4509" w:type="dxa"/>
                <w:shd w:val="clear" w:color="auto" w:fill="auto"/>
                <w:vAlign w:val="center"/>
              </w:tcPr>
              <w:p w14:paraId="5A98222B" w14:textId="5BDEE2F2" w:rsidR="00F861C4" w:rsidRDefault="00F861C4" w:rsidP="00814D6E">
                <w:pPr>
                  <w:pStyle w:val="a"/>
                  <w:numPr>
                    <w:ilvl w:val="0"/>
                    <w:numId w:val="0"/>
                  </w:numPr>
                  <w:tabs>
                    <w:tab w:val="left" w:pos="5625"/>
                  </w:tabs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2A250742" wp14:editId="69943E5C">
                      <wp:extent cx="1905000" cy="1905000"/>
                      <wp:effectExtent l="0" t="0" r="0" b="0"/>
                      <wp:docPr id="15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35E7D09" w14:textId="77777777" w:rsidR="00F861C4" w:rsidRPr="00282F44" w:rsidRDefault="00F861C4" w:rsidP="00F861C4">
      <w:pPr>
        <w:pStyle w:val="a"/>
        <w:numPr>
          <w:ilvl w:val="0"/>
          <w:numId w:val="0"/>
        </w:numPr>
        <w:tabs>
          <w:tab w:val="left" w:pos="7125"/>
        </w:tabs>
      </w:pPr>
    </w:p>
    <w:p w14:paraId="7AEF8421" w14:textId="2F73C2D2" w:rsidR="007E71B6" w:rsidRDefault="00CE0107" w:rsidP="00CE0107">
      <w:pPr>
        <w:pStyle w:val="2"/>
        <w:tabs>
          <w:tab w:val="center" w:pos="4513"/>
          <w:tab w:val="left" w:pos="7838"/>
        </w:tabs>
        <w:jc w:val="left"/>
      </w:pPr>
      <w:r>
        <w:tab/>
      </w:r>
      <w:r w:rsidR="000D77E8">
        <w:t xml:space="preserve"> </w:t>
      </w:r>
      <w:sdt>
        <w:sdtPr>
          <w:alias w:val="Конкурентные преимущества компании"/>
          <w:tag w:val="Конкурентные преимущества компании"/>
          <w:id w:val="1468391398"/>
          <w:placeholder>
            <w:docPart w:val="21E2118732E940ED845B4B75DBC1EF88"/>
          </w:placeholder>
          <w:temporary/>
          <w:showingPlcHdr/>
          <w15:color w:val="800000"/>
        </w:sdtPr>
        <w:sdtEndPr/>
        <w:sdtContent>
          <w:r w:rsidR="00A57BFA">
            <w:t>Работая с нами, Вы: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8"/>
      </w:r>
    </w:p>
    <w:sdt>
      <w:sdtPr>
        <w:id w:val="1534152450"/>
        <w:placeholder>
          <w:docPart w:val="7516B869CE1A4B49817AD27A4CD5193B"/>
        </w:placeholder>
        <w:temporary/>
        <w:showingPlcHdr/>
        <w15:color w:val="800000"/>
      </w:sdtPr>
      <w:sdtEndPr/>
      <w:sdtContent>
        <w:p w14:paraId="51ACD93A" w14:textId="1D7188CF" w:rsidR="000D77E8" w:rsidRDefault="000D77E8" w:rsidP="000D77E8">
          <w:pPr>
            <w:pStyle w:val="a"/>
          </w:pPr>
          <w:r w:rsidRPr="00921772">
            <w:t>&lt;</w:t>
          </w:r>
          <w:r>
            <w:t>Преимущество 1 / Финансовая выгода</w:t>
          </w:r>
          <w:r w:rsidRPr="00921772">
            <w:t>&gt;</w:t>
          </w:r>
        </w:p>
      </w:sdtContent>
    </w:sdt>
    <w:sdt>
      <w:sdtPr>
        <w:id w:val="1688247617"/>
        <w:placeholder>
          <w:docPart w:val="96FEF51B81D3484988A50AF23BE0A154"/>
        </w:placeholder>
        <w:temporary/>
        <w:showingPlcHdr/>
        <w15:color w:val="800000"/>
      </w:sdtPr>
      <w:sdtEndPr/>
      <w:sdtContent>
        <w:p w14:paraId="6F166DFE" w14:textId="25869AB7" w:rsidR="000D77E8" w:rsidRDefault="000D77E8" w:rsidP="000D77E8">
          <w:pPr>
            <w:pStyle w:val="a"/>
          </w:pPr>
          <w:r w:rsidRPr="00921772">
            <w:t>&lt;</w:t>
          </w:r>
          <w:r>
            <w:t xml:space="preserve">Преимущество 2 / </w:t>
          </w:r>
          <w:r w:rsidRPr="00921772">
            <w:t>Техническая выгода&gt;</w:t>
          </w:r>
        </w:p>
      </w:sdtContent>
    </w:sdt>
    <w:sdt>
      <w:sdtPr>
        <w:id w:val="379830836"/>
        <w:placeholder>
          <w:docPart w:val="3DFE32E6D8914E8AB19DBA84EA1B6D28"/>
        </w:placeholder>
        <w:temporary/>
        <w:showingPlcHdr/>
        <w15:color w:val="800000"/>
      </w:sdtPr>
      <w:sdtEndPr/>
      <w:sdtContent>
        <w:p w14:paraId="4A86A701" w14:textId="27107ED5" w:rsidR="000D77E8" w:rsidRDefault="000D77E8" w:rsidP="000D77E8">
          <w:pPr>
            <w:pStyle w:val="a"/>
          </w:pPr>
          <w:r w:rsidRPr="00921772">
            <w:t>&lt;</w:t>
          </w:r>
          <w:r>
            <w:t xml:space="preserve">Преимущество 3 / </w:t>
          </w:r>
          <w:r w:rsidRPr="00921772">
            <w:t>Другие выгоды&gt;</w:t>
          </w:r>
        </w:p>
      </w:sdtContent>
    </w:sdt>
    <w:sdt>
      <w:sdtPr>
        <w:id w:val="-1239708553"/>
        <w:placeholder>
          <w:docPart w:val="E9D22EBCD8954C6CABA121A1528EDA9A"/>
        </w:placeholder>
        <w:temporary/>
        <w:showingPlcHdr/>
        <w15:color w:val="800000"/>
      </w:sdtPr>
      <w:sdtEndPr/>
      <w:sdtContent>
        <w:p w14:paraId="2AC1A369" w14:textId="3FB56BE8" w:rsidR="00E56B04" w:rsidRPr="00282F44" w:rsidRDefault="000D77E8" w:rsidP="000D77E8">
          <w:pPr>
            <w:pStyle w:val="a"/>
          </w:pPr>
          <w:r w:rsidRPr="00921772">
            <w:t>&lt;</w:t>
          </w:r>
          <w:r>
            <w:t xml:space="preserve">Преимущество 4 / </w:t>
          </w:r>
          <w:r w:rsidRPr="00921772">
            <w:t>Другие выгоды&gt;</w:t>
          </w:r>
        </w:p>
      </w:sdtContent>
    </w:sdt>
    <w:sdt>
      <w:sdtPr>
        <w:id w:val="1885221292"/>
        <w:placeholder>
          <w:docPart w:val="C92C359B18F0407289969FA9F74D11B5"/>
        </w:placeholder>
        <w:temporary/>
        <w:showingPlcHdr/>
        <w15:color w:val="800000"/>
      </w:sdtPr>
      <w:sdtEndPr/>
      <w:sdtContent>
        <w:p w14:paraId="61A6C903" w14:textId="05303100" w:rsidR="00866066" w:rsidRDefault="00A57BFA" w:rsidP="005D0307">
          <w:pPr>
            <w:pStyle w:val="2"/>
          </w:pPr>
          <w:r>
            <w:t>Примеры наших работ/Портфолио</w:t>
          </w:r>
          <w:r w:rsidR="00F861C4">
            <w:t>/Наша продукция</w:t>
          </w:r>
        </w:p>
      </w:sdtContent>
    </w:sdt>
    <w:p w14:paraId="567A5812" w14:textId="3EF3B6F7" w:rsidR="00A57BFA" w:rsidRDefault="008701E6" w:rsidP="00A57BFA">
      <w:pPr>
        <w:tabs>
          <w:tab w:val="left" w:pos="5235"/>
        </w:tabs>
        <w:jc w:val="left"/>
      </w:pPr>
      <w:sdt>
        <w:sdtPr>
          <w:id w:val="1646545245"/>
          <w:temporary/>
          <w:showingPlcHdr/>
          <w15:color w:val="800000"/>
          <w:picture/>
        </w:sdtPr>
        <w:sdtEndPr/>
        <w:sdtContent>
          <w:r w:rsidR="00A57BFA">
            <w:rPr>
              <w:noProof/>
              <w:lang w:eastAsia="ru-RU"/>
            </w:rPr>
            <w:drawing>
              <wp:inline distT="0" distB="0" distL="0" distR="0" wp14:anchorId="77294DA3" wp14:editId="06945244">
                <wp:extent cx="1904400" cy="1904400"/>
                <wp:effectExtent l="0" t="0" r="635" b="635"/>
                <wp:docPr id="5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4400" cy="190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A57BFA">
        <w:tab/>
      </w:r>
      <w:sdt>
        <w:sdtPr>
          <w:id w:val="1675694742"/>
          <w:temporary/>
          <w:showingPlcHdr/>
          <w15:color w:val="800000"/>
          <w:picture/>
        </w:sdtPr>
        <w:sdtEndPr/>
        <w:sdtContent>
          <w:r w:rsidR="00996509">
            <w:rPr>
              <w:noProof/>
              <w:lang w:eastAsia="ru-RU"/>
            </w:rPr>
            <w:drawing>
              <wp:inline distT="0" distB="0" distL="0" distR="0" wp14:anchorId="0324AB7C" wp14:editId="30D3710A">
                <wp:extent cx="1905000" cy="1905000"/>
                <wp:effectExtent l="0" t="0" r="0" b="0"/>
                <wp:docPr id="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A57BFA">
        <w:tab/>
      </w:r>
      <w:r w:rsidR="00CE0107">
        <w:rPr>
          <w:rStyle w:val="aff9"/>
        </w:rPr>
        <w:commentReference w:id="9"/>
      </w:r>
    </w:p>
    <w:p w14:paraId="2E919E88" w14:textId="77777777" w:rsidR="00A57BFA" w:rsidRPr="00866066" w:rsidRDefault="00A57BFA" w:rsidP="00A57BFA">
      <w:pPr>
        <w:tabs>
          <w:tab w:val="left" w:pos="5235"/>
        </w:tabs>
        <w:jc w:val="left"/>
      </w:pPr>
    </w:p>
    <w:p w14:paraId="237B81C7" w14:textId="2727F875" w:rsidR="009F5C46" w:rsidRDefault="00CE0107" w:rsidP="00CE0107">
      <w:pPr>
        <w:pStyle w:val="2"/>
        <w:tabs>
          <w:tab w:val="center" w:pos="4513"/>
          <w:tab w:val="right" w:pos="9027"/>
        </w:tabs>
        <w:jc w:val="left"/>
      </w:pPr>
      <w:r>
        <w:lastRenderedPageBreak/>
        <w:tab/>
      </w:r>
      <w:sdt>
        <w:sdtPr>
          <w:alias w:val="Ограниченная по времени акция"/>
          <w:tag w:val="Ограниченная по времени акция"/>
          <w:id w:val="1232433583"/>
          <w:placeholder>
            <w:docPart w:val="321993710FA444EAB962E0511A76FFF2"/>
          </w:placeholder>
          <w:temporary/>
          <w:showingPlcHdr/>
          <w15:color w:val="800000"/>
        </w:sdtPr>
        <w:sdtEndPr/>
        <w:sdtContent>
          <w:r w:rsidR="00996509">
            <w:t>Специальное предложение!</w:t>
          </w:r>
        </w:sdtContent>
      </w:sdt>
      <w:r>
        <w:tab/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commentReference w:id="10"/>
      </w:r>
    </w:p>
    <w:sdt>
      <w:sdtPr>
        <w:id w:val="-818807981"/>
        <w:placeholder>
          <w:docPart w:val="4AF19EFDB2B84A8EA8E14DDB02455C11"/>
        </w:placeholder>
        <w:temporary/>
        <w:showingPlcHdr/>
        <w15:color w:val="800000"/>
      </w:sdtPr>
      <w:sdtEndPr/>
      <w:sdtContent>
        <w:p w14:paraId="542E75E0" w14:textId="718C7C72" w:rsidR="00866066" w:rsidRPr="00866066" w:rsidRDefault="000D77E8" w:rsidP="00866066">
          <w:r w:rsidRPr="00866066">
            <w:t>До «…» сентября 2016 года Вы можете …</w:t>
          </w:r>
        </w:p>
      </w:sdtContent>
    </w:sdt>
    <w:p w14:paraId="156CF043" w14:textId="77777777" w:rsidR="00866066" w:rsidRDefault="00866066" w:rsidP="005D0307"/>
    <w:p w14:paraId="0F4A04AC" w14:textId="77777777" w:rsidR="00866066" w:rsidRDefault="00866066" w:rsidP="005D0307"/>
    <w:p w14:paraId="25A1F528" w14:textId="77777777" w:rsidR="006550D0" w:rsidRPr="00F861C4" w:rsidRDefault="00E56B04" w:rsidP="00866066">
      <w:pPr>
        <w:jc w:val="center"/>
        <w:rPr>
          <w:b/>
          <w:sz w:val="28"/>
          <w:szCs w:val="28"/>
        </w:rPr>
      </w:pPr>
      <w:r w:rsidRPr="00F861C4">
        <w:rPr>
          <w:b/>
          <w:sz w:val="28"/>
          <w:szCs w:val="28"/>
        </w:rPr>
        <w:t>Свяжитесь с н</w:t>
      </w:r>
      <w:r w:rsidR="006550D0" w:rsidRPr="00F861C4">
        <w:rPr>
          <w:b/>
          <w:sz w:val="28"/>
          <w:szCs w:val="28"/>
        </w:rPr>
        <w:t>ашим менеджером для</w:t>
      </w:r>
    </w:p>
    <w:p w14:paraId="5146BB9F" w14:textId="2A2206DE" w:rsidR="006550D0" w:rsidRPr="00F861C4" w:rsidRDefault="00E56B04" w:rsidP="00866066">
      <w:pPr>
        <w:jc w:val="center"/>
        <w:rPr>
          <w:b/>
          <w:sz w:val="28"/>
          <w:szCs w:val="28"/>
        </w:rPr>
      </w:pPr>
      <w:proofErr w:type="gramStart"/>
      <w:r w:rsidRPr="00F861C4">
        <w:rPr>
          <w:b/>
          <w:sz w:val="28"/>
          <w:szCs w:val="28"/>
        </w:rPr>
        <w:t>п</w:t>
      </w:r>
      <w:r w:rsidR="009B46F9" w:rsidRPr="00F861C4">
        <w:rPr>
          <w:b/>
          <w:sz w:val="28"/>
          <w:szCs w:val="28"/>
        </w:rPr>
        <w:t>олучения</w:t>
      </w:r>
      <w:proofErr w:type="gramEnd"/>
      <w:r w:rsidR="006550D0" w:rsidRPr="00F861C4">
        <w:rPr>
          <w:b/>
          <w:sz w:val="28"/>
          <w:szCs w:val="28"/>
        </w:rPr>
        <w:t xml:space="preserve"> дополнительной информации!</w:t>
      </w:r>
      <w:r w:rsidR="006B6D78">
        <w:rPr>
          <w:b/>
          <w:sz w:val="28"/>
          <w:szCs w:val="28"/>
        </w:rPr>
        <w:t xml:space="preserve"> </w:t>
      </w:r>
    </w:p>
    <w:p w14:paraId="2198B687" w14:textId="7E7AFC79" w:rsidR="006550D0" w:rsidRPr="00F861C4" w:rsidRDefault="006550D0" w:rsidP="00866066">
      <w:pPr>
        <w:jc w:val="center"/>
        <w:rPr>
          <w:sz w:val="28"/>
          <w:szCs w:val="28"/>
        </w:rPr>
      </w:pPr>
      <w:r w:rsidRPr="00F861C4">
        <w:rPr>
          <w:sz w:val="28"/>
          <w:szCs w:val="28"/>
        </w:rPr>
        <w:t xml:space="preserve">Наши контакты: </w:t>
      </w:r>
      <w:sdt>
        <w:sdtPr>
          <w:rPr>
            <w:sz w:val="28"/>
            <w:szCs w:val="28"/>
          </w:rPr>
          <w:alias w:val="Номер телефона"/>
          <w:tag w:val="Номер телефона"/>
          <w:id w:val="-1155064311"/>
          <w:placeholder>
            <w:docPart w:val="C44D885A25BC4E2C864D0EC24C355CD0"/>
          </w:placeholder>
          <w:temporary/>
          <w:showingPlcHdr/>
          <w15:color w:val="800000"/>
        </w:sdtPr>
        <w:sdtEndPr/>
        <w:sdtContent>
          <w:r w:rsidR="000D77E8" w:rsidRPr="00F861C4">
            <w:rPr>
              <w:sz w:val="28"/>
              <w:szCs w:val="28"/>
            </w:rPr>
            <w:t>8-888-888-88-88</w:t>
          </w:r>
        </w:sdtContent>
      </w:sdt>
    </w:p>
    <w:sdt>
      <w:sdtPr>
        <w:rPr>
          <w:sz w:val="28"/>
          <w:szCs w:val="28"/>
        </w:rPr>
        <w:alias w:val="Сайт компании"/>
        <w:tag w:val="Сайт компании"/>
        <w:id w:val="1669603207"/>
        <w:placeholder>
          <w:docPart w:val="0C7EC1F23D4C475D82187C700643D105"/>
        </w:placeholder>
        <w:temporary/>
        <w:showingPlcHdr/>
        <w15:color w:val="800000"/>
      </w:sdtPr>
      <w:sdtEndPr/>
      <w:sdtContent>
        <w:p w14:paraId="7A9F24DE" w14:textId="610A539C" w:rsidR="000D77E8" w:rsidRPr="00F861C4" w:rsidRDefault="008701E6" w:rsidP="000D77E8">
          <w:pPr>
            <w:jc w:val="center"/>
            <w:rPr>
              <w:sz w:val="28"/>
              <w:szCs w:val="28"/>
            </w:rPr>
          </w:pPr>
          <w:hyperlink r:id="rId13" w:history="1">
            <w:r w:rsidR="000D77E8" w:rsidRPr="00F861C4">
              <w:rPr>
                <w:rStyle w:val="aff4"/>
                <w:sz w:val="28"/>
                <w:szCs w:val="28"/>
              </w:rPr>
              <w:t>www.wwww.ru</w:t>
            </w:r>
          </w:hyperlink>
        </w:p>
      </w:sdtContent>
    </w:sdt>
    <w:sdt>
      <w:sdtPr>
        <w:rPr>
          <w:sz w:val="28"/>
          <w:szCs w:val="28"/>
        </w:rPr>
        <w:alias w:val="Адрес электронной почты"/>
        <w:tag w:val="Адрес электронной почты"/>
        <w:id w:val="-981847964"/>
        <w:placeholder>
          <w:docPart w:val="EDFE0634A4E54F42AF0B39978998B043"/>
        </w:placeholder>
        <w:temporary/>
        <w:showingPlcHdr/>
        <w15:color w:val="800000"/>
      </w:sdtPr>
      <w:sdtEndPr/>
      <w:sdtContent>
        <w:p w14:paraId="465651F5" w14:textId="77777777" w:rsidR="006550D0" w:rsidRPr="00F861C4" w:rsidRDefault="000D77E8" w:rsidP="000D77E8">
          <w:pPr>
            <w:jc w:val="center"/>
            <w:rPr>
              <w:sz w:val="28"/>
              <w:szCs w:val="28"/>
            </w:rPr>
          </w:pPr>
          <w:r w:rsidRPr="00F861C4">
            <w:rPr>
              <w:sz w:val="28"/>
              <w:szCs w:val="28"/>
            </w:rPr>
            <w:t>info@wwww.ru</w:t>
          </w:r>
        </w:p>
      </w:sdtContent>
    </w:sdt>
    <w:sectPr w:rsidR="006550D0" w:rsidRPr="00F861C4" w:rsidSect="00C9717C">
      <w:headerReference w:type="default" r:id="rId14"/>
      <w:footerReference w:type="default" r:id="rId15"/>
      <w:pgSz w:w="11907" w:h="16839" w:code="9"/>
      <w:pgMar w:top="1440" w:right="1440" w:bottom="1440" w:left="1440" w:header="720" w:footer="86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.bystrova" w:date="2016-09-07T12:46:00Z" w:initials="s">
    <w:p w14:paraId="29AD146A" w14:textId="334AB1FD" w:rsidR="00BB5BBF" w:rsidRPr="006B6D78" w:rsidRDefault="006B6D78" w:rsidP="006B6D78">
      <w:pPr>
        <w:pStyle w:val="affa"/>
        <w:rPr>
          <w:b/>
        </w:rPr>
      </w:pPr>
      <w:r w:rsidRPr="006B6D78">
        <w:rPr>
          <w:b/>
          <w:sz w:val="32"/>
        </w:rPr>
        <w:t>1)</w:t>
      </w:r>
      <w:r>
        <w:rPr>
          <w:b/>
        </w:rPr>
        <w:t xml:space="preserve"> </w:t>
      </w:r>
      <w:r w:rsidR="00BB5BBF">
        <w:rPr>
          <w:rStyle w:val="aff9"/>
        </w:rPr>
        <w:annotationRef/>
      </w:r>
      <w:r w:rsidR="00BB5BBF" w:rsidRPr="006B6D78">
        <w:rPr>
          <w:b/>
        </w:rPr>
        <w:t>Основной заголовок должен заинтересовать клиента и объяснить ему, что Вы предлагаете</w:t>
      </w:r>
      <w:r w:rsidR="00BB5BBF" w:rsidRPr="00C511B8">
        <w:t xml:space="preserve"> </w:t>
      </w:r>
      <w:r w:rsidR="00BB5BBF" w:rsidRPr="006B6D78">
        <w:rPr>
          <w:b/>
        </w:rPr>
        <w:t xml:space="preserve">(Женская одежда больших размеров оптом) </w:t>
      </w:r>
    </w:p>
    <w:p w14:paraId="185D85EB" w14:textId="77777777" w:rsidR="006B6D78" w:rsidRPr="00C511B8" w:rsidRDefault="006B6D78" w:rsidP="006B6D78">
      <w:pPr>
        <w:pStyle w:val="affa"/>
      </w:pPr>
    </w:p>
    <w:p w14:paraId="6FF4EF7C" w14:textId="0D26FD0D" w:rsidR="00BB5BBF" w:rsidRDefault="006B6D78" w:rsidP="006B6D78">
      <w:pPr>
        <w:pStyle w:val="affa"/>
      </w:pPr>
      <w:r>
        <w:t xml:space="preserve">2) </w:t>
      </w:r>
      <w:proofErr w:type="gramStart"/>
      <w:r w:rsidR="00265038">
        <w:t>В</w:t>
      </w:r>
      <w:proofErr w:type="gramEnd"/>
      <w:r w:rsidR="00BB5BBF" w:rsidRPr="00C511B8">
        <w:t xml:space="preserve"> основной заголовок на Ваше усмотрение </w:t>
      </w:r>
      <w:r w:rsidR="00BB5BBF" w:rsidRPr="006B6D78">
        <w:rPr>
          <w:b/>
        </w:rPr>
        <w:t>может быть включена какая-либо выгода</w:t>
      </w:r>
      <w:r w:rsidR="00BB5BBF" w:rsidRPr="00C511B8">
        <w:t xml:space="preserve"> для клиента </w:t>
      </w:r>
      <w:r w:rsidR="00BB5BBF" w:rsidRPr="006B6D78">
        <w:rPr>
          <w:b/>
        </w:rPr>
        <w:t>(Женская одежда больших размеров со скидкой 15 %)</w:t>
      </w:r>
      <w:r w:rsidR="00BB5BBF" w:rsidRPr="00C511B8">
        <w:t xml:space="preserve"> </w:t>
      </w:r>
    </w:p>
    <w:p w14:paraId="71384FE2" w14:textId="77777777" w:rsidR="006B6D78" w:rsidRPr="00C511B8" w:rsidRDefault="006B6D78" w:rsidP="006B6D78">
      <w:pPr>
        <w:pStyle w:val="affa"/>
      </w:pPr>
    </w:p>
    <w:p w14:paraId="2294651B" w14:textId="259F7DE2" w:rsidR="00BB5BBF" w:rsidRDefault="006B6D78" w:rsidP="006B6D78">
      <w:pPr>
        <w:pStyle w:val="affa"/>
      </w:pPr>
      <w:r>
        <w:t xml:space="preserve">3) </w:t>
      </w:r>
      <w:r w:rsidR="00BB5BBF" w:rsidRPr="006B6D78">
        <w:rPr>
          <w:b/>
        </w:rPr>
        <w:t>Основной заголовок не должен быть слишком длинным</w:t>
      </w:r>
      <w:r w:rsidR="00BB5BBF" w:rsidRPr="00C511B8">
        <w:t xml:space="preserve"> </w:t>
      </w:r>
      <w:r w:rsidR="00BB5BBF" w:rsidRPr="006B6D78">
        <w:rPr>
          <w:b/>
        </w:rPr>
        <w:t>(1 предложение, не более 6-7 слов)</w:t>
      </w:r>
      <w:r w:rsidR="00BB5BBF" w:rsidRPr="00C511B8">
        <w:t xml:space="preserve"> </w:t>
      </w:r>
    </w:p>
    <w:p w14:paraId="539B0642" w14:textId="77777777" w:rsidR="006B6D78" w:rsidRPr="00C511B8" w:rsidRDefault="006B6D78" w:rsidP="006B6D78">
      <w:pPr>
        <w:pStyle w:val="affa"/>
      </w:pPr>
    </w:p>
    <w:p w14:paraId="31F7766E" w14:textId="72ACFB79" w:rsidR="00BB5BBF" w:rsidRPr="00BB5BBF" w:rsidRDefault="006B6D78" w:rsidP="006B6D78">
      <w:pPr>
        <w:pStyle w:val="affa"/>
        <w:rPr>
          <w:rFonts w:cs="Vrinda"/>
        </w:rPr>
      </w:pPr>
      <w:r>
        <w:t xml:space="preserve">4) </w:t>
      </w:r>
      <w:r w:rsidR="00BB5BBF" w:rsidRPr="00C511B8">
        <w:t>Еще раз: прочитав заголовок клиент должен понять, что Вы ему предлагаете.</w:t>
      </w:r>
    </w:p>
  </w:comment>
  <w:comment w:id="1" w:author="s.bystrova" w:date="2016-09-08T13:48:00Z" w:initials="s">
    <w:p w14:paraId="2A8CD393" w14:textId="77777777" w:rsidR="00194494" w:rsidRDefault="00194494" w:rsidP="00194494">
      <w:pPr>
        <w:numPr>
          <w:ilvl w:val="0"/>
          <w:numId w:val="5"/>
        </w:numPr>
        <w:spacing w:before="240" w:line="240" w:lineRule="auto"/>
        <w:rPr>
          <w:rFonts w:ascii="Verdana" w:hAnsi="Verdana" w:cs="Vrinda"/>
          <w:b/>
          <w:sz w:val="20"/>
          <w:szCs w:val="20"/>
        </w:rPr>
      </w:pPr>
      <w:r>
        <w:rPr>
          <w:rStyle w:val="aff9"/>
        </w:rPr>
        <w:annotationRef/>
      </w:r>
      <w:r w:rsidRPr="00110527">
        <w:rPr>
          <w:rFonts w:ascii="Verdana" w:hAnsi="Verdana" w:cs="Calibri"/>
          <w:sz w:val="20"/>
          <w:szCs w:val="20"/>
        </w:rPr>
        <w:t>Подзаголовок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должен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кратко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раскрыть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суть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предложения</w:t>
      </w:r>
      <w:r w:rsidRPr="00110527">
        <w:rPr>
          <w:rFonts w:ascii="Verdana" w:hAnsi="Verdana" w:cs="Vrinda"/>
          <w:b/>
          <w:sz w:val="20"/>
          <w:szCs w:val="20"/>
        </w:rPr>
        <w:t>.</w:t>
      </w:r>
    </w:p>
    <w:p w14:paraId="5EF94DD4" w14:textId="77777777" w:rsidR="006B6D78" w:rsidRPr="00110527" w:rsidRDefault="006B6D78" w:rsidP="006B6D78">
      <w:pPr>
        <w:spacing w:before="240" w:line="240" w:lineRule="auto"/>
        <w:rPr>
          <w:rFonts w:ascii="Verdana" w:hAnsi="Verdana" w:cs="Vrinda"/>
          <w:b/>
          <w:sz w:val="20"/>
          <w:szCs w:val="20"/>
        </w:rPr>
      </w:pPr>
    </w:p>
    <w:p w14:paraId="779D7B5A" w14:textId="77777777" w:rsidR="00194494" w:rsidRDefault="00194494" w:rsidP="00194494">
      <w:pPr>
        <w:numPr>
          <w:ilvl w:val="0"/>
          <w:numId w:val="5"/>
        </w:numPr>
        <w:spacing w:before="240" w:line="240" w:lineRule="auto"/>
        <w:rPr>
          <w:rFonts w:ascii="Verdana" w:hAnsi="Verdana" w:cs="Vrinda"/>
          <w:sz w:val="20"/>
          <w:szCs w:val="20"/>
        </w:rPr>
      </w:pPr>
      <w:r w:rsidRPr="00110527">
        <w:rPr>
          <w:rFonts w:ascii="Verdana" w:hAnsi="Verdana" w:cs="Calibri"/>
          <w:sz w:val="20"/>
          <w:szCs w:val="20"/>
        </w:rPr>
        <w:t>Подзаголовок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должен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включать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в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себя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какие</w:t>
      </w:r>
      <w:r w:rsidRPr="00110527">
        <w:rPr>
          <w:rFonts w:ascii="Verdana" w:hAnsi="Verdana" w:cs="Vrinda"/>
          <w:b/>
          <w:sz w:val="20"/>
          <w:szCs w:val="20"/>
        </w:rPr>
        <w:t>-</w:t>
      </w:r>
      <w:r w:rsidRPr="00110527">
        <w:rPr>
          <w:rFonts w:ascii="Verdana" w:hAnsi="Verdana" w:cs="Calibri"/>
          <w:b/>
          <w:sz w:val="20"/>
          <w:szCs w:val="20"/>
        </w:rPr>
        <w:t>либо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выгоды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для</w:t>
      </w:r>
      <w:r w:rsidRPr="00110527">
        <w:rPr>
          <w:rFonts w:ascii="Verdana" w:hAnsi="Verdana" w:cs="Vrinda"/>
          <w:b/>
          <w:sz w:val="20"/>
          <w:szCs w:val="20"/>
        </w:rPr>
        <w:t xml:space="preserve"> </w:t>
      </w:r>
      <w:r w:rsidRPr="00110527">
        <w:rPr>
          <w:rFonts w:ascii="Verdana" w:hAnsi="Verdana" w:cs="Calibri"/>
          <w:b/>
          <w:sz w:val="20"/>
          <w:szCs w:val="20"/>
        </w:rPr>
        <w:t>клиента</w:t>
      </w:r>
      <w:r w:rsidRPr="00110527">
        <w:rPr>
          <w:rFonts w:ascii="Verdana" w:hAnsi="Verdana" w:cs="Vrinda"/>
          <w:b/>
          <w:sz w:val="20"/>
          <w:szCs w:val="20"/>
        </w:rPr>
        <w:t>,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так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как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вряд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ли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то</w:t>
      </w:r>
      <w:r w:rsidRPr="00110527">
        <w:rPr>
          <w:rFonts w:ascii="Verdana" w:hAnsi="Verdana" w:cs="Vrinda"/>
          <w:sz w:val="20"/>
          <w:szCs w:val="20"/>
        </w:rPr>
        <w:t xml:space="preserve">, </w:t>
      </w:r>
      <w:r w:rsidRPr="00110527">
        <w:rPr>
          <w:rFonts w:ascii="Verdana" w:hAnsi="Verdana" w:cs="Calibri"/>
          <w:sz w:val="20"/>
          <w:szCs w:val="20"/>
        </w:rPr>
        <w:t>что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не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приносит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пользы</w:t>
      </w:r>
      <w:r w:rsidRPr="00110527">
        <w:rPr>
          <w:rFonts w:ascii="Verdana" w:hAnsi="Verdana" w:cs="Vrinda"/>
          <w:sz w:val="20"/>
          <w:szCs w:val="20"/>
        </w:rPr>
        <w:t xml:space="preserve">, </w:t>
      </w:r>
      <w:r w:rsidRPr="00110527">
        <w:rPr>
          <w:rFonts w:ascii="Verdana" w:hAnsi="Verdana" w:cs="Calibri"/>
          <w:sz w:val="20"/>
          <w:szCs w:val="20"/>
        </w:rPr>
        <w:t>пусть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и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красиво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написанное</w:t>
      </w:r>
      <w:r w:rsidRPr="00110527">
        <w:rPr>
          <w:rFonts w:ascii="Verdana" w:hAnsi="Verdana" w:cs="Vrinda"/>
          <w:sz w:val="20"/>
          <w:szCs w:val="20"/>
        </w:rPr>
        <w:t xml:space="preserve">, </w:t>
      </w:r>
      <w:r w:rsidRPr="00110527">
        <w:rPr>
          <w:rFonts w:ascii="Verdana" w:hAnsi="Verdana" w:cs="Calibri"/>
          <w:sz w:val="20"/>
          <w:szCs w:val="20"/>
        </w:rPr>
        <w:t>Ваш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клиент</w:t>
      </w:r>
      <w:r w:rsidRPr="00110527">
        <w:rPr>
          <w:rFonts w:ascii="Verdana" w:hAnsi="Verdana" w:cs="Vrinda"/>
          <w:sz w:val="20"/>
          <w:szCs w:val="20"/>
        </w:rPr>
        <w:t xml:space="preserve"> </w:t>
      </w:r>
      <w:r w:rsidRPr="00110527">
        <w:rPr>
          <w:rFonts w:ascii="Verdana" w:hAnsi="Verdana" w:cs="Calibri"/>
          <w:sz w:val="20"/>
          <w:szCs w:val="20"/>
        </w:rPr>
        <w:t>оценит</w:t>
      </w:r>
      <w:r w:rsidRPr="00110527">
        <w:rPr>
          <w:rFonts w:ascii="Verdana" w:hAnsi="Verdana" w:cs="Vrinda"/>
          <w:sz w:val="20"/>
          <w:szCs w:val="20"/>
        </w:rPr>
        <w:t xml:space="preserve">. </w:t>
      </w:r>
    </w:p>
    <w:p w14:paraId="1D2BAA37" w14:textId="77777777" w:rsidR="006B6D78" w:rsidRDefault="006B6D78" w:rsidP="006B6D78">
      <w:pPr>
        <w:spacing w:before="240" w:line="240" w:lineRule="auto"/>
        <w:rPr>
          <w:rFonts w:ascii="Verdana" w:hAnsi="Verdana" w:cs="Vrinda"/>
          <w:sz w:val="20"/>
          <w:szCs w:val="20"/>
        </w:rPr>
      </w:pPr>
    </w:p>
    <w:p w14:paraId="6F921A70" w14:textId="77777777" w:rsidR="00194494" w:rsidRPr="00C51DAA" w:rsidRDefault="00194494" w:rsidP="00194494">
      <w:pPr>
        <w:numPr>
          <w:ilvl w:val="0"/>
          <w:numId w:val="5"/>
        </w:numPr>
        <w:spacing w:before="240" w:line="240" w:lineRule="auto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 </w:t>
      </w:r>
      <w:r w:rsidRPr="00C51DAA">
        <w:rPr>
          <w:rFonts w:ascii="Verdana" w:hAnsi="Verdana" w:cs="Calibri"/>
          <w:b/>
        </w:rPr>
        <w:t>Основной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заголовок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и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заголовок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должны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быть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между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собой</w:t>
      </w:r>
      <w:r w:rsidRPr="00C51DAA">
        <w:rPr>
          <w:rFonts w:ascii="Verdana" w:hAnsi="Verdana" w:cs="Vrinda"/>
          <w:b/>
        </w:rPr>
        <w:t xml:space="preserve"> </w:t>
      </w:r>
      <w:r w:rsidRPr="00C51DAA">
        <w:rPr>
          <w:rFonts w:ascii="Verdana" w:hAnsi="Verdana" w:cs="Calibri"/>
          <w:b/>
        </w:rPr>
        <w:t>согласованы</w:t>
      </w:r>
      <w:r w:rsidRPr="00C51DAA">
        <w:rPr>
          <w:rFonts w:ascii="Verdana" w:hAnsi="Verdana" w:cs="Vrinda"/>
        </w:rPr>
        <w:t xml:space="preserve"> (</w:t>
      </w:r>
      <w:r w:rsidRPr="00C51DAA">
        <w:rPr>
          <w:rFonts w:ascii="Verdana" w:hAnsi="Verdana" w:cs="Calibri"/>
        </w:rPr>
        <w:t>нельзя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в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заголовке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писать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про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женскую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одежду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оптом</w:t>
      </w:r>
      <w:r w:rsidRPr="00C51DAA">
        <w:rPr>
          <w:rFonts w:ascii="Verdana" w:hAnsi="Verdana" w:cs="Vrinda"/>
        </w:rPr>
        <w:t xml:space="preserve">, </w:t>
      </w:r>
      <w:r w:rsidRPr="00C51DAA">
        <w:rPr>
          <w:rFonts w:ascii="Verdana" w:hAnsi="Verdana" w:cs="Calibri"/>
        </w:rPr>
        <w:t>а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в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подзаголовке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про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женскую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одежду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в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розницу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или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какую</w:t>
      </w:r>
      <w:r w:rsidRPr="00C51DAA">
        <w:rPr>
          <w:rFonts w:ascii="Verdana" w:hAnsi="Verdana" w:cs="Vrinda"/>
        </w:rPr>
        <w:t>-</w:t>
      </w:r>
      <w:r w:rsidRPr="00C51DAA">
        <w:rPr>
          <w:rFonts w:ascii="Verdana" w:hAnsi="Verdana" w:cs="Calibri"/>
        </w:rPr>
        <w:t>либо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информацию</w:t>
      </w:r>
      <w:r w:rsidRPr="00C51DAA">
        <w:rPr>
          <w:rFonts w:ascii="Verdana" w:hAnsi="Verdana" w:cs="Vrinda"/>
        </w:rPr>
        <w:t xml:space="preserve">, </w:t>
      </w:r>
      <w:r w:rsidRPr="00C51DAA">
        <w:rPr>
          <w:rFonts w:ascii="Verdana" w:hAnsi="Verdana" w:cs="Calibri"/>
        </w:rPr>
        <w:t>например</w:t>
      </w:r>
      <w:r w:rsidRPr="00C51DAA">
        <w:rPr>
          <w:rFonts w:ascii="Verdana" w:hAnsi="Verdana" w:cs="Vrinda"/>
        </w:rPr>
        <w:t xml:space="preserve">, </w:t>
      </w:r>
      <w:r w:rsidRPr="00C51DAA">
        <w:rPr>
          <w:rFonts w:ascii="Verdana" w:hAnsi="Verdana" w:cs="Calibri"/>
        </w:rPr>
        <w:t>о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Вашей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компании</w:t>
      </w:r>
      <w:r w:rsidRPr="00C51DAA">
        <w:rPr>
          <w:rFonts w:ascii="Verdana" w:hAnsi="Verdana" w:cs="Vrinda"/>
        </w:rPr>
        <w:t xml:space="preserve">, </w:t>
      </w:r>
      <w:r w:rsidRPr="00C51DAA">
        <w:rPr>
          <w:rFonts w:ascii="Verdana" w:hAnsi="Verdana" w:cs="Calibri"/>
        </w:rPr>
        <w:t>которая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не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раскрывается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суть</w:t>
      </w:r>
      <w:r w:rsidRPr="00C51DAA">
        <w:rPr>
          <w:rFonts w:ascii="Verdana" w:hAnsi="Verdana" w:cs="Vrinda"/>
        </w:rPr>
        <w:t xml:space="preserve"> </w:t>
      </w:r>
      <w:r w:rsidRPr="00C51DAA">
        <w:rPr>
          <w:rFonts w:ascii="Verdana" w:hAnsi="Verdana" w:cs="Calibri"/>
        </w:rPr>
        <w:t>предложения</w:t>
      </w:r>
      <w:r w:rsidRPr="00C51DAA">
        <w:rPr>
          <w:rFonts w:ascii="Verdana" w:hAnsi="Verdana" w:cs="Vrinda"/>
        </w:rPr>
        <w:t>)</w:t>
      </w:r>
    </w:p>
    <w:p w14:paraId="5CD81EF1" w14:textId="6A27DE83" w:rsidR="00194494" w:rsidRDefault="00194494" w:rsidP="006B6D78">
      <w:pPr>
        <w:pStyle w:val="affa"/>
      </w:pPr>
    </w:p>
  </w:comment>
  <w:comment w:id="2" w:author="s.bystrova" w:date="2016-09-08T12:59:00Z" w:initials="s">
    <w:p w14:paraId="02B77F8E" w14:textId="77777777" w:rsidR="00CE0107" w:rsidRPr="00CE0107" w:rsidRDefault="00CE0107" w:rsidP="006B6D78">
      <w:pPr>
        <w:pStyle w:val="affa"/>
      </w:pPr>
      <w:r>
        <w:rPr>
          <w:rStyle w:val="aff9"/>
        </w:rPr>
        <w:annotationRef/>
      </w:r>
      <w:r w:rsidRPr="00CE0107">
        <w:t xml:space="preserve">Следующий блок включает в себя развернутое предложение: </w:t>
      </w:r>
    </w:p>
    <w:p w14:paraId="54A519F1" w14:textId="77777777" w:rsidR="00CE0107" w:rsidRPr="00CE0107" w:rsidRDefault="00CE0107" w:rsidP="006B6D78">
      <w:pPr>
        <w:pStyle w:val="affa"/>
        <w:rPr>
          <w:b/>
        </w:rPr>
      </w:pPr>
      <w:r w:rsidRPr="00CE0107">
        <w:rPr>
          <w:b/>
        </w:rPr>
        <w:t>- что за компания</w:t>
      </w:r>
    </w:p>
    <w:p w14:paraId="5CE10499" w14:textId="77777777" w:rsidR="00CE0107" w:rsidRPr="00CE0107" w:rsidRDefault="00CE0107" w:rsidP="006B6D78">
      <w:pPr>
        <w:pStyle w:val="affa"/>
        <w:rPr>
          <w:b/>
        </w:rPr>
      </w:pPr>
      <w:r w:rsidRPr="00CE0107">
        <w:rPr>
          <w:b/>
        </w:rPr>
        <w:t>- что предлагает клиенту</w:t>
      </w:r>
    </w:p>
    <w:p w14:paraId="3F7A4E74" w14:textId="77777777" w:rsidR="00CE0107" w:rsidRPr="00CE0107" w:rsidRDefault="00CE0107" w:rsidP="006B6D78">
      <w:pPr>
        <w:pStyle w:val="affa"/>
        <w:rPr>
          <w:b/>
        </w:rPr>
      </w:pPr>
      <w:r w:rsidRPr="00CE0107">
        <w:rPr>
          <w:b/>
        </w:rPr>
        <w:t>- возможно, основные условия работы с Вашей компанией</w:t>
      </w:r>
    </w:p>
    <w:p w14:paraId="52208F0F" w14:textId="77777777" w:rsidR="00CE0107" w:rsidRDefault="00CE0107" w:rsidP="006B6D78">
      <w:pPr>
        <w:pStyle w:val="affa"/>
        <w:rPr>
          <w:b/>
        </w:rPr>
      </w:pPr>
      <w:r w:rsidRPr="00CE0107">
        <w:rPr>
          <w:b/>
        </w:rPr>
        <w:t xml:space="preserve">- преимущества. </w:t>
      </w:r>
    </w:p>
    <w:p w14:paraId="08F3CE0A" w14:textId="77777777" w:rsidR="006B6D78" w:rsidRPr="00CE0107" w:rsidRDefault="006B6D78" w:rsidP="006B6D78">
      <w:pPr>
        <w:pStyle w:val="affa"/>
        <w:rPr>
          <w:b/>
        </w:rPr>
      </w:pPr>
    </w:p>
    <w:p w14:paraId="461D00E6" w14:textId="77777777" w:rsidR="00CE0107" w:rsidRPr="00CE0107" w:rsidRDefault="00CE0107" w:rsidP="006B6D78">
      <w:pPr>
        <w:pStyle w:val="affa"/>
      </w:pPr>
      <w:r w:rsidRPr="00CE0107">
        <w:t xml:space="preserve">Преимущества в различных блоках коммерческого предложения могут совпадать. Это абсолютно нормально. </w:t>
      </w:r>
      <w:r w:rsidRPr="00CE0107">
        <w:rPr>
          <w:b/>
        </w:rPr>
        <w:t>Если есть основное преимущество, можно вписывать его в разных формулировках в каждый блок.</w:t>
      </w:r>
      <w:r w:rsidRPr="00CE0107">
        <w:t xml:space="preserve"> </w:t>
      </w:r>
    </w:p>
    <w:p w14:paraId="0C340C8F" w14:textId="77777777" w:rsidR="006B6D78" w:rsidRDefault="006B6D78" w:rsidP="006B6D78">
      <w:pPr>
        <w:pStyle w:val="affa"/>
        <w:rPr>
          <w:b/>
        </w:rPr>
      </w:pPr>
    </w:p>
    <w:p w14:paraId="61B85836" w14:textId="77777777" w:rsidR="00CE0107" w:rsidRPr="00CE0107" w:rsidRDefault="00CE0107" w:rsidP="006B6D78">
      <w:pPr>
        <w:pStyle w:val="affa"/>
        <w:rPr>
          <w:b/>
        </w:rPr>
      </w:pPr>
      <w:r w:rsidRPr="00CE0107">
        <w:rPr>
          <w:b/>
        </w:rPr>
        <w:t xml:space="preserve">Блок не должен быть «полотном» текста. </w:t>
      </w:r>
    </w:p>
    <w:p w14:paraId="781CF597" w14:textId="77777777" w:rsidR="00CE0107" w:rsidRDefault="00CE0107" w:rsidP="006B6D78">
      <w:pPr>
        <w:pStyle w:val="affa"/>
      </w:pPr>
      <w:r w:rsidRPr="00CE0107">
        <w:t xml:space="preserve">Используйте новые абзацы и нумерацию, ключевые моменты можно выделить жирным шрифтом или цветом. </w:t>
      </w:r>
    </w:p>
    <w:p w14:paraId="43D282E5" w14:textId="77777777" w:rsidR="006B6D78" w:rsidRPr="00CE0107" w:rsidRDefault="006B6D78" w:rsidP="006B6D78">
      <w:pPr>
        <w:pStyle w:val="affa"/>
      </w:pPr>
    </w:p>
    <w:p w14:paraId="793B42F8" w14:textId="0A06AA3B" w:rsidR="00CE0107" w:rsidRDefault="00CE0107" w:rsidP="006B6D78">
      <w:pPr>
        <w:pStyle w:val="affa"/>
      </w:pPr>
      <w:r w:rsidRPr="00CE0107">
        <w:rPr>
          <w:b/>
        </w:rPr>
        <w:t>Не «лейте воду»,</w:t>
      </w:r>
      <w:r w:rsidRPr="00CE0107">
        <w:t xml:space="preserve"> сообщайте клиенту конкретную информацию</w:t>
      </w:r>
      <w:r w:rsidRPr="00CE0107">
        <w:rPr>
          <w:b/>
        </w:rPr>
        <w:t>. Больше цифр, меньше текста.</w:t>
      </w:r>
    </w:p>
  </w:comment>
  <w:comment w:id="3" w:author="s.bystrova" w:date="2016-09-08T13:00:00Z" w:initials="s">
    <w:tbl>
      <w:tblPr>
        <w:tblStyle w:val="-43"/>
        <w:tblW w:w="3677" w:type="pct"/>
        <w:tblLook w:val="04A0" w:firstRow="1" w:lastRow="0" w:firstColumn="1" w:lastColumn="0" w:noHBand="0" w:noVBand="1"/>
      </w:tblPr>
      <w:tblGrid>
        <w:gridCol w:w="6631"/>
      </w:tblGrid>
      <w:tr w:rsidR="00CE0107" w:rsidRPr="00CE0107" w14:paraId="0F9EDC93" w14:textId="77777777" w:rsidTr="00CE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050BB4" w14:textId="65367A39" w:rsidR="00CE0107" w:rsidRPr="00CE0107" w:rsidRDefault="00CE0107" w:rsidP="006B6D78">
            <w:pPr>
              <w:pStyle w:val="affa"/>
            </w:pPr>
            <w:r>
              <w:rPr>
                <w:rStyle w:val="aff9"/>
              </w:rPr>
              <w:annotationRef/>
            </w:r>
          </w:p>
        </w:tc>
      </w:tr>
    </w:tbl>
    <w:p w14:paraId="7B37993C" w14:textId="124FFB78" w:rsidR="00CE0107" w:rsidRDefault="00CE0107" w:rsidP="006B6D78">
      <w:pPr>
        <w:pStyle w:val="affa"/>
      </w:pPr>
    </w:p>
  </w:comment>
  <w:comment w:id="4" w:author="s.bystrova" w:date="2016-09-08T13:04:00Z" w:initials="s">
    <w:p w14:paraId="30080249" w14:textId="77777777" w:rsidR="00CE0107" w:rsidRPr="004C6045" w:rsidRDefault="00CE0107" w:rsidP="00CE0107">
      <w:pPr>
        <w:spacing w:before="240"/>
        <w:rPr>
          <w:b/>
        </w:rPr>
      </w:pPr>
      <w:r>
        <w:rPr>
          <w:rStyle w:val="aff9"/>
        </w:rPr>
        <w:annotationRef/>
      </w:r>
      <w:r w:rsidRPr="004C6045">
        <w:t xml:space="preserve">Впишите в графу «Название компании» </w:t>
      </w:r>
      <w:r w:rsidRPr="004C6045">
        <w:rPr>
          <w:b/>
        </w:rPr>
        <w:t xml:space="preserve">ту компанию, которая дала отзыв. </w:t>
      </w:r>
    </w:p>
    <w:p w14:paraId="3E4C779F" w14:textId="77777777" w:rsidR="00CE0107" w:rsidRPr="004C6045" w:rsidRDefault="00CE0107" w:rsidP="00CE0107">
      <w:pPr>
        <w:spacing w:before="240"/>
      </w:pPr>
      <w:r w:rsidRPr="004C6045">
        <w:t xml:space="preserve">В блок с текстом впишите несколько ключевых предложений из отзыва клиента. </w:t>
      </w:r>
    </w:p>
    <w:p w14:paraId="1695E515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>Что такое ключевое предложение?</w:t>
      </w:r>
      <w:r w:rsidRPr="004C6045">
        <w:t xml:space="preserve"> Ключевое предложение отзыва – это то, предложение, которое включает ответ на вопрос </w:t>
      </w:r>
      <w:r w:rsidRPr="004C6045">
        <w:rPr>
          <w:b/>
        </w:rPr>
        <w:t>«как продукт помог клиенту достичь своей основной цели».</w:t>
      </w:r>
    </w:p>
    <w:p w14:paraId="0F8213B3" w14:textId="77777777" w:rsidR="00CE0107" w:rsidRPr="004C6045" w:rsidRDefault="00CE0107" w:rsidP="00CE0107">
      <w:pPr>
        <w:spacing w:before="240"/>
      </w:pPr>
      <w:r w:rsidRPr="004C6045">
        <w:t xml:space="preserve">Что это значит? Например, если клиенты </w:t>
      </w:r>
      <w:r w:rsidRPr="004C6045">
        <w:rPr>
          <w:b/>
        </w:rPr>
        <w:t xml:space="preserve">приобретают Ваш продукт для получения прибыли </w:t>
      </w:r>
      <w:r w:rsidRPr="004C6045">
        <w:t>(магазин с женской одеждой покупает платья), текст отзыва должен содержать информацию о том:</w:t>
      </w:r>
    </w:p>
    <w:p w14:paraId="0C3A6EEE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- как увеличилась прибыль (на сколько процентов) </w:t>
      </w:r>
    </w:p>
    <w:p w14:paraId="38BE5D14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- как увеличился спрос (какой был, какой стал). </w:t>
      </w:r>
    </w:p>
    <w:p w14:paraId="7A05A014" w14:textId="77777777" w:rsidR="00CE0107" w:rsidRPr="004C6045" w:rsidRDefault="00CE0107" w:rsidP="00CE0107">
      <w:pPr>
        <w:spacing w:before="240"/>
      </w:pPr>
      <w:r w:rsidRPr="004C6045">
        <w:t xml:space="preserve">Плюс можно добавить информацию об удобстве работы с Вашей компанией. Стоит помнить, что это вторичная информация. </w:t>
      </w:r>
    </w:p>
    <w:p w14:paraId="44DB1AF9" w14:textId="77777777" w:rsidR="00CE0107" w:rsidRDefault="00CE0107" w:rsidP="00CE0107">
      <w:pPr>
        <w:spacing w:before="240"/>
      </w:pPr>
      <w:r w:rsidRPr="004C6045">
        <w:rPr>
          <w:b/>
        </w:rPr>
        <w:t>Отзывы должны содержать конкретную информацию, которая интересна клиентам</w:t>
      </w:r>
      <w:r w:rsidRPr="004C6045">
        <w:t xml:space="preserve">. То, как дружелюбен менеджер и какая «гибкая система ценообразования» клиенту читать не так интересно, </w:t>
      </w:r>
      <w:proofErr w:type="gramStart"/>
      <w:r w:rsidRPr="004C6045">
        <w:t>как то</w:t>
      </w:r>
      <w:proofErr w:type="gramEnd"/>
      <w:r w:rsidRPr="004C6045">
        <w:t>, что прибыль увеличилась на 40 % или затраты снизились на 30 %.</w:t>
      </w:r>
    </w:p>
    <w:p w14:paraId="4AB67455" w14:textId="24A6981A" w:rsidR="00CE0107" w:rsidRDefault="00CE0107" w:rsidP="006B6D78">
      <w:pPr>
        <w:pStyle w:val="affa"/>
      </w:pPr>
      <w:r w:rsidRPr="004C6045">
        <w:rPr>
          <w:b/>
        </w:rPr>
        <w:t>Обязательно приложите скан отзыва, либо контакты того (электронную почту), кто дал отзыв.</w:t>
      </w:r>
    </w:p>
  </w:comment>
  <w:comment w:id="5" w:author="s.bystrova" w:date="2016-09-08T13:02:00Z" w:initials="s">
    <w:p w14:paraId="24FFA3D4" w14:textId="77777777" w:rsidR="00CE0107" w:rsidRPr="004C6045" w:rsidRDefault="00CE0107" w:rsidP="00CE0107">
      <w:pPr>
        <w:spacing w:before="240"/>
        <w:rPr>
          <w:b/>
        </w:rPr>
      </w:pPr>
      <w:r>
        <w:rPr>
          <w:rStyle w:val="aff9"/>
        </w:rPr>
        <w:annotationRef/>
      </w:r>
      <w:r w:rsidRPr="004C6045">
        <w:rPr>
          <w:b/>
        </w:rPr>
        <w:t xml:space="preserve">В данном блоке описываются преимущества продукта. </w:t>
      </w:r>
    </w:p>
    <w:p w14:paraId="7E3CBB67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Почему Ваш продукт лучше, чем продукт конкурента? </w:t>
      </w:r>
    </w:p>
    <w:p w14:paraId="7AEE51E1" w14:textId="77777777" w:rsidR="00CE0107" w:rsidRPr="004C6045" w:rsidRDefault="00CE0107" w:rsidP="00CE0107">
      <w:pPr>
        <w:spacing w:before="240"/>
        <w:rPr>
          <w:b/>
        </w:rPr>
      </w:pPr>
      <w:r w:rsidRPr="004C6045">
        <w:t xml:space="preserve">Описывая преимущества продукта стоит исходить из того, что важно в продукте для Вашего клиента (как продукт продается, из чего он сделан, кто оказывает услугу) и </w:t>
      </w:r>
      <w:r w:rsidRPr="004C6045">
        <w:rPr>
          <w:b/>
        </w:rPr>
        <w:t xml:space="preserve">что продукт дает клиент (увеличение продаж, имидж компании, экономия времени, снижение затрат). </w:t>
      </w:r>
    </w:p>
    <w:p w14:paraId="23C8217F" w14:textId="77777777" w:rsidR="00CE0107" w:rsidRPr="004C6045" w:rsidRDefault="00CE0107" w:rsidP="00CE0107">
      <w:pPr>
        <w:spacing w:before="240"/>
      </w:pPr>
      <w:r w:rsidRPr="004C6045">
        <w:t>Можно сделать высокую наценку на продукт? – Клиент получает дополнительную прибыль.</w:t>
      </w:r>
    </w:p>
    <w:p w14:paraId="4FB9C93F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Стоимость продукта ниже рынка? – Клиент получает экономию для своей компании. </w:t>
      </w:r>
    </w:p>
    <w:p w14:paraId="256A5400" w14:textId="77777777" w:rsidR="00CE0107" w:rsidRPr="004C6045" w:rsidRDefault="00CE0107" w:rsidP="00CE0107">
      <w:pPr>
        <w:spacing w:before="240"/>
      </w:pPr>
      <w:r w:rsidRPr="004C6045">
        <w:t xml:space="preserve">У Вас представлены есть какой-то уникальный продукт? – Ваш клиент сможет захватить дополнительную нишу рынка и увеличить прибыль компании. </w:t>
      </w:r>
    </w:p>
    <w:p w14:paraId="7B253CDE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>НЕ ПИШИТЕ «КАЧЕСТВО», ПИШИТЕ «</w:t>
      </w:r>
      <w:r w:rsidRPr="004C6045">
        <w:rPr>
          <w:b/>
          <w:u w:val="single"/>
        </w:rPr>
        <w:t>ЧТО</w:t>
      </w:r>
      <w:r w:rsidRPr="004C6045">
        <w:rPr>
          <w:b/>
        </w:rPr>
        <w:t xml:space="preserve"> КАЧЕСТВО ДАЕТ ВАШЕМУ КЛИЕНТУ». </w:t>
      </w:r>
    </w:p>
    <w:p w14:paraId="444EB0CE" w14:textId="5E9D0BAE" w:rsidR="00CE0107" w:rsidRDefault="00CE0107" w:rsidP="006B6D78">
      <w:pPr>
        <w:pStyle w:val="affa"/>
      </w:pPr>
      <w:r w:rsidRPr="004C6045">
        <w:t xml:space="preserve">Преимущества должны содержать конкретную информацию, которая интересна клиентам. То, какой продукт качественный продукт и какая высокая наценка клиенту читать не так интересно, </w:t>
      </w:r>
      <w:proofErr w:type="gramStart"/>
      <w:r w:rsidRPr="004C6045">
        <w:t>как то</w:t>
      </w:r>
      <w:proofErr w:type="gramEnd"/>
      <w:r w:rsidRPr="004C6045">
        <w:t>, что продажи увеличатся на 20 % из-за качества продукта и наценка достигает 200 %.</w:t>
      </w:r>
    </w:p>
  </w:comment>
  <w:comment w:id="6" w:author="s.bystrova" w:date="2016-09-08T13:05:00Z" w:initials="s">
    <w:p w14:paraId="0B1B0FF9" w14:textId="77777777" w:rsidR="00CE0107" w:rsidRPr="004C6045" w:rsidRDefault="00CE0107" w:rsidP="00CE0107">
      <w:pPr>
        <w:spacing w:before="240"/>
        <w:rPr>
          <w:b/>
        </w:rPr>
      </w:pPr>
      <w:r>
        <w:rPr>
          <w:rStyle w:val="aff9"/>
        </w:rPr>
        <w:annotationRef/>
      </w:r>
      <w:r w:rsidRPr="004C6045">
        <w:t xml:space="preserve">Впишите в графу «Название компании» </w:t>
      </w:r>
      <w:r w:rsidRPr="004C6045">
        <w:rPr>
          <w:b/>
        </w:rPr>
        <w:t xml:space="preserve">ту компанию, которая дала отзыв. </w:t>
      </w:r>
    </w:p>
    <w:p w14:paraId="28407C8E" w14:textId="77777777" w:rsidR="00CE0107" w:rsidRPr="004C6045" w:rsidRDefault="00CE0107" w:rsidP="00CE0107">
      <w:pPr>
        <w:spacing w:before="240"/>
      </w:pPr>
      <w:r w:rsidRPr="004C6045">
        <w:t xml:space="preserve">В блок с текстом впишите несколько ключевых предложений из отзыва клиента. </w:t>
      </w:r>
    </w:p>
    <w:p w14:paraId="4CF716CC" w14:textId="56EB67A3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>Что такое ключевое предложение?</w:t>
      </w:r>
      <w:r w:rsidRPr="004C6045">
        <w:t xml:space="preserve"> </w:t>
      </w:r>
      <w:r w:rsidRPr="004C6045">
        <w:t xml:space="preserve">Ключевое предложение отзыва – это </w:t>
      </w:r>
      <w:r w:rsidRPr="004C6045">
        <w:t>то</w:t>
      </w:r>
      <w:bookmarkStart w:id="7" w:name="_GoBack"/>
      <w:bookmarkEnd w:id="7"/>
      <w:r w:rsidRPr="004C6045">
        <w:t xml:space="preserve"> предложение, которое включает ответ на вопрос </w:t>
      </w:r>
      <w:r w:rsidRPr="004C6045">
        <w:rPr>
          <w:b/>
        </w:rPr>
        <w:t>«как продукт помог клиенту достичь своей основной цели».</w:t>
      </w:r>
    </w:p>
    <w:p w14:paraId="3E326754" w14:textId="77777777" w:rsidR="00CE0107" w:rsidRPr="004C6045" w:rsidRDefault="00CE0107" w:rsidP="00CE0107">
      <w:pPr>
        <w:spacing w:before="240"/>
      </w:pPr>
      <w:r w:rsidRPr="004C6045">
        <w:t xml:space="preserve">Что это значит? Например, если клиенты </w:t>
      </w:r>
      <w:r w:rsidRPr="004C6045">
        <w:rPr>
          <w:b/>
        </w:rPr>
        <w:t xml:space="preserve">приобретают Ваш продукт для получения прибыли </w:t>
      </w:r>
      <w:r w:rsidRPr="004C6045">
        <w:t>(магазин с женской одеждой покупает платья), текст отзыва должен содержать информацию о том:</w:t>
      </w:r>
    </w:p>
    <w:p w14:paraId="2EB2C57A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- как увеличилась прибыль (на сколько процентов) </w:t>
      </w:r>
    </w:p>
    <w:p w14:paraId="1B4EA97F" w14:textId="77777777" w:rsidR="00CE0107" w:rsidRPr="004C6045" w:rsidRDefault="00CE0107" w:rsidP="00CE0107">
      <w:pPr>
        <w:spacing w:before="240"/>
        <w:rPr>
          <w:b/>
        </w:rPr>
      </w:pPr>
      <w:r w:rsidRPr="004C6045">
        <w:rPr>
          <w:b/>
        </w:rPr>
        <w:t xml:space="preserve">- как увеличился спрос (какой был, какой стал). </w:t>
      </w:r>
    </w:p>
    <w:p w14:paraId="33C92E40" w14:textId="77777777" w:rsidR="00CE0107" w:rsidRPr="004C6045" w:rsidRDefault="00CE0107" w:rsidP="00CE0107">
      <w:pPr>
        <w:spacing w:before="240"/>
      </w:pPr>
      <w:r w:rsidRPr="004C6045">
        <w:t xml:space="preserve">Плюс можно добавить информацию об удобстве работы с Вашей компанией. Стоит помнить, что это вторичная информация. </w:t>
      </w:r>
    </w:p>
    <w:p w14:paraId="4800212B" w14:textId="77777777" w:rsidR="00CE0107" w:rsidRDefault="00CE0107" w:rsidP="00CE0107">
      <w:pPr>
        <w:spacing w:before="240"/>
      </w:pPr>
      <w:r w:rsidRPr="004C6045">
        <w:rPr>
          <w:b/>
        </w:rPr>
        <w:t>Отзывы должны содержать конкретную информацию, которая интересна клиентам</w:t>
      </w:r>
      <w:r w:rsidRPr="004C6045">
        <w:t xml:space="preserve">. То, как дружелюбен менеджер и какая «гибкая система ценообразования» клиенту читать не так интересно, </w:t>
      </w:r>
      <w:proofErr w:type="gramStart"/>
      <w:r w:rsidRPr="004C6045">
        <w:t>как то</w:t>
      </w:r>
      <w:proofErr w:type="gramEnd"/>
      <w:r w:rsidRPr="004C6045">
        <w:t>, что прибыль увеличилась на 40 % или затраты снизились на 30 %.</w:t>
      </w:r>
    </w:p>
    <w:p w14:paraId="6D218C1C" w14:textId="3FA136EE" w:rsidR="00CE0107" w:rsidRDefault="00CE0107" w:rsidP="006B6D78">
      <w:pPr>
        <w:pStyle w:val="affa"/>
      </w:pPr>
      <w:r w:rsidRPr="004C6045">
        <w:rPr>
          <w:b/>
        </w:rPr>
        <w:t xml:space="preserve">Обязательно приложите скан отзыва, либо контакты </w:t>
      </w:r>
      <w:r w:rsidR="0059643B" w:rsidRPr="004C6045">
        <w:rPr>
          <w:b/>
        </w:rPr>
        <w:t>(электронную почту</w:t>
      </w:r>
      <w:r w:rsidR="0059643B">
        <w:rPr>
          <w:b/>
        </w:rPr>
        <w:t xml:space="preserve">) </w:t>
      </w:r>
      <w:r w:rsidRPr="004C6045">
        <w:rPr>
          <w:b/>
        </w:rPr>
        <w:t>того, кто дал отзыв.</w:t>
      </w:r>
    </w:p>
  </w:comment>
  <w:comment w:id="8" w:author="s.bystrova" w:date="2016-09-08T13:05:00Z" w:initials="s">
    <w:p w14:paraId="4E0A7500" w14:textId="77777777" w:rsidR="00CE0107" w:rsidRPr="004C6045" w:rsidRDefault="00CE0107" w:rsidP="00CE0107">
      <w:pPr>
        <w:spacing w:before="240"/>
        <w:rPr>
          <w:b/>
        </w:rPr>
      </w:pPr>
      <w:r>
        <w:rPr>
          <w:rStyle w:val="aff9"/>
        </w:rPr>
        <w:annotationRef/>
      </w:r>
      <w:r w:rsidRPr="004C6045">
        <w:rPr>
          <w:b/>
        </w:rPr>
        <w:t xml:space="preserve">В данном пункте опишите, почему с ВАШЕЙ КОМПАНИЕЙ РАБОТАТЬ ВЫГОДНЕЕ, чем с Вашими конкурентами. </w:t>
      </w:r>
    </w:p>
    <w:p w14:paraId="0237535A" w14:textId="77777777" w:rsidR="00CE0107" w:rsidRPr="004C6045" w:rsidRDefault="00CE0107" w:rsidP="00CE0107">
      <w:pPr>
        <w:spacing w:before="240"/>
      </w:pPr>
      <w:r w:rsidRPr="004C6045">
        <w:t xml:space="preserve">Скидки? Постоянные акции?  Бесплатная доставка? Отсрочка? </w:t>
      </w:r>
    </w:p>
    <w:p w14:paraId="1F8548B6" w14:textId="77777777" w:rsidR="00CE0107" w:rsidRPr="004C6045" w:rsidRDefault="00CE0107" w:rsidP="00CE0107">
      <w:pPr>
        <w:spacing w:before="240"/>
      </w:pPr>
      <w:r w:rsidRPr="004C6045">
        <w:t xml:space="preserve">Напиши, что это дает клиенту. </w:t>
      </w:r>
    </w:p>
    <w:p w14:paraId="57433D9E" w14:textId="77777777" w:rsidR="00CE0107" w:rsidRPr="004C6045" w:rsidRDefault="00CE0107" w:rsidP="00CE0107">
      <w:pPr>
        <w:spacing w:before="240"/>
        <w:rPr>
          <w:b/>
        </w:rPr>
      </w:pPr>
      <w:r w:rsidRPr="004C6045">
        <w:t>«</w:t>
      </w:r>
      <w:r w:rsidRPr="004C6045">
        <w:rPr>
          <w:b/>
        </w:rPr>
        <w:t>Вы экономите денежные средства: каждую неделю на ряд позиций скидка 30 %».</w:t>
      </w:r>
    </w:p>
    <w:p w14:paraId="499FBC87" w14:textId="77777777" w:rsidR="00CE0107" w:rsidRPr="004C6045" w:rsidRDefault="00CE0107" w:rsidP="00CE0107">
      <w:pPr>
        <w:spacing w:before="240"/>
      </w:pPr>
      <w:r w:rsidRPr="004C6045">
        <w:t xml:space="preserve">«Мы не работаем с конечным клиентом: самую выгодную цену для клиента дадите Вы». </w:t>
      </w:r>
    </w:p>
    <w:p w14:paraId="4065B562" w14:textId="101050A0" w:rsidR="00CE0107" w:rsidRDefault="00CE0107" w:rsidP="006B6D78">
      <w:pPr>
        <w:pStyle w:val="affa"/>
      </w:pPr>
      <w:r w:rsidRPr="004C6045">
        <w:t xml:space="preserve"> </w:t>
      </w:r>
      <w:r w:rsidRPr="004C6045">
        <w:rPr>
          <w:b/>
        </w:rPr>
        <w:t>Преимущества должны содержать конкретную информацию, которая интересна клиентам. «Быстрая доставка» менее интересна, чем «Вы получите продукт на следующий день, после заказа».</w:t>
      </w:r>
    </w:p>
  </w:comment>
  <w:comment w:id="9" w:author="s.bystrova" w:date="2016-09-08T13:06:00Z" w:initials="s">
    <w:p w14:paraId="7A486663" w14:textId="25E3AEC7" w:rsidR="00CE0107" w:rsidRDefault="00CE0107" w:rsidP="006B6D78">
      <w:pPr>
        <w:pStyle w:val="affa"/>
      </w:pPr>
      <w:r>
        <w:rPr>
          <w:rStyle w:val="aff9"/>
        </w:rPr>
        <w:annotationRef/>
      </w:r>
      <w:r w:rsidRPr="00F0689C">
        <w:rPr>
          <w:b/>
        </w:rPr>
        <w:t xml:space="preserve">Разместите здесь примеры своих работ, </w:t>
      </w:r>
      <w:r>
        <w:rPr>
          <w:b/>
        </w:rPr>
        <w:t>примеры Вашего продукта.</w:t>
      </w:r>
    </w:p>
  </w:comment>
  <w:comment w:id="10" w:author="s.bystrova" w:date="2016-09-08T13:06:00Z" w:initials="s">
    <w:p w14:paraId="5A06D0FA" w14:textId="36C16F53" w:rsidR="00CE0107" w:rsidRDefault="00CE0107" w:rsidP="006B6D78">
      <w:pPr>
        <w:pStyle w:val="affa"/>
      </w:pPr>
      <w:r>
        <w:rPr>
          <w:rStyle w:val="aff9"/>
        </w:rPr>
        <w:annotationRef/>
      </w:r>
      <w:r w:rsidRPr="004C6045">
        <w:rPr>
          <w:b/>
        </w:rPr>
        <w:t>Впишете сюда акцию, ограниченную по времени и несущую в себе ценность для клиента (например, предлагать бесплатную установку оборудования компании, которая сама устанавливает оборудование – бессмысленно).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7766E" w15:done="0"/>
  <w15:commentEx w15:paraId="5CD81EF1" w15:done="0"/>
  <w15:commentEx w15:paraId="793B42F8" w15:done="0"/>
  <w15:commentEx w15:paraId="7B37993C" w15:done="0"/>
  <w15:commentEx w15:paraId="4AB67455" w15:done="0"/>
  <w15:commentEx w15:paraId="444EB0CE" w15:done="0"/>
  <w15:commentEx w15:paraId="6D218C1C" w15:done="0"/>
  <w15:commentEx w15:paraId="4065B562" w15:done="0"/>
  <w15:commentEx w15:paraId="7A486663" w15:done="0"/>
  <w15:commentEx w15:paraId="5A06D0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ABF75" w14:textId="77777777" w:rsidR="00E51404" w:rsidRDefault="00E51404" w:rsidP="005D0307">
      <w:r>
        <w:separator/>
      </w:r>
    </w:p>
  </w:endnote>
  <w:endnote w:type="continuationSeparator" w:id="0">
    <w:p w14:paraId="1EA65AB8" w14:textId="77777777" w:rsidR="00E51404" w:rsidRDefault="00E51404" w:rsidP="005D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1"/>
    <w:family w:val="roman"/>
    <w:notTrueType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C356F" w14:textId="77777777" w:rsidR="009B46F9" w:rsidRDefault="00BF54E5" w:rsidP="00BF54E5">
    <w:pPr>
      <w:pStyle w:val="af"/>
      <w:jc w:val="both"/>
    </w:pPr>
    <w:r>
      <w:rPr>
        <w:lang w:eastAsia="ru-RU"/>
      </w:rPr>
      <w:t xml:space="preserve"> </w:t>
    </w:r>
    <w:r w:rsidR="006550D0">
      <w:rPr>
        <w:lang w:eastAsia="ru-RU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A8B1ADB" wp14:editId="259232FB">
              <wp:simplePos x="0" y="0"/>
              <wp:positionH relativeFrom="margin">
                <wp:align>center</wp:align>
              </wp:positionH>
              <wp:positionV relativeFrom="paragraph">
                <wp:posOffset>-79375</wp:posOffset>
              </wp:positionV>
              <wp:extent cx="7712075" cy="923925"/>
              <wp:effectExtent l="19050" t="19050" r="22225" b="2857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9239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tbl>
                          <w:tblPr>
                            <w:tblStyle w:val="ProposalTable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903"/>
                            <w:gridCol w:w="5904"/>
                          </w:tblGrid>
                          <w:tr w:rsidR="000D77E8" w14:paraId="1DC7A851" w14:textId="77777777" w:rsidTr="00BF54E5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124"/>
                              <w:jc w:val="center"/>
                            </w:trPr>
                            <w:sdt>
                              <w:sdtPr>
                                <w:id w:val="-336160684"/>
                                <w:temporary/>
                                <w:showingPlcHdr/>
                              </w:sdtPr>
                              <w:sdtEndPr/>
                              <w:sdtContent>
                                <w:tc>
                                  <w:tcPr>
                                    <w:tcW w:w="5906" w:type="dxa"/>
                                    <w:shd w:val="clear" w:color="auto" w:fill="auto"/>
                                    <w:vAlign w:val="center"/>
                                  </w:tcPr>
                                  <w:p w14:paraId="417DD1BC" w14:textId="77777777" w:rsidR="000D77E8" w:rsidRPr="00BF54E5" w:rsidRDefault="00C9717C" w:rsidP="00C9717C">
                                    <w:pPr>
                                      <w:jc w:val="left"/>
                                      <w:rPr>
                                        <w:b w:val="0"/>
                                      </w:rPr>
                                    </w:pPr>
                                    <w:r w:rsidRPr="00C9717C">
                                      <w:rPr>
                                        <w:rStyle w:val="aa"/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Название компании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906" w:type="dxa"/>
                                <w:shd w:val="clear" w:color="auto" w:fill="auto"/>
                                <w:vAlign w:val="center"/>
                              </w:tcPr>
                              <w:p w14:paraId="12E3E92C" w14:textId="0C63DE8B" w:rsidR="00BF54E5" w:rsidRDefault="008701E6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Номер телефона"/>
                                    <w:tag w:val="Номер телефона"/>
                                    <w:id w:val="71578958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8-888-888-88-88</w:t>
                                    </w:r>
                                  </w:sdtContent>
                                </w:sdt>
                              </w:p>
                              <w:p w14:paraId="4C750896" w14:textId="6870E12B" w:rsidR="00BF54E5" w:rsidRDefault="008701E6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Сайт компании"/>
                                    <w:tag w:val="Сайт компании"/>
                                    <w:id w:val="-1264073552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hyperlink r:id="rId1" w:history="1">
                                      <w:r w:rsidR="00BF54E5" w:rsidRPr="00C9717C">
                                        <w:rPr>
                                          <w:rStyle w:val="aff4"/>
                                          <w:color w:val="DDF0F2" w:themeColor="accent2" w:themeTint="33"/>
                                          <w:sz w:val="22"/>
                                          <w:szCs w:val="22"/>
                                        </w:rPr>
                                        <w:t>www.wwww.ru</w:t>
                                      </w:r>
                                    </w:hyperlink>
                                  </w:sdtContent>
                                </w:sdt>
                              </w:p>
                              <w:p w14:paraId="40D746E5" w14:textId="77777777" w:rsidR="000D77E8" w:rsidRPr="00BF54E5" w:rsidRDefault="008701E6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Адрес электронной почты"/>
                                    <w:tag w:val="Адрес электронной почты"/>
                                    <w:id w:val="-111228515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info@wwww.ru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F90FF33" w14:textId="77777777" w:rsidR="006550D0" w:rsidRPr="00A73941" w:rsidRDefault="006550D0" w:rsidP="005D03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B1ADB" id="Прямоугольник 4" o:spid="_x0000_s1027" style="position:absolute;left:0;text-align:left;margin-left:0;margin-top:-6.25pt;width:607.25pt;height:72.7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" fillcolor="#276e8b [2404]" strokecolor="white" strokeweight="2.5pt">
              <v:textbox>
                <w:txbxContent>
                  <w:tbl>
                    <w:tblPr>
                      <w:tblStyle w:val="ProposalTable"/>
                      <w:tblW w:w="0" w:type="auto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903"/>
                      <w:gridCol w:w="5904"/>
                    </w:tblGrid>
                    <w:tr w:rsidR="000D77E8" w14:paraId="1DC7A851" w14:textId="77777777" w:rsidTr="00BF54E5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124"/>
                        <w:jc w:val="center"/>
                      </w:trPr>
                      <w:sdt>
                        <w:sdtPr>
                          <w:id w:val="-336160684"/>
                          <w:temporary/>
                          <w:showingPlcHdr/>
                        </w:sdtPr>
                        <w:sdtEndPr/>
                        <w:sdtContent>
                          <w:tc>
                            <w:tcPr>
                              <w:tcW w:w="5906" w:type="dxa"/>
                              <w:shd w:val="clear" w:color="auto" w:fill="auto"/>
                              <w:vAlign w:val="center"/>
                            </w:tcPr>
                            <w:p w14:paraId="417DD1BC" w14:textId="77777777" w:rsidR="000D77E8" w:rsidRPr="00BF54E5" w:rsidRDefault="00C9717C" w:rsidP="00C9717C">
                              <w:pPr>
                                <w:jc w:val="left"/>
                                <w:rPr>
                                  <w:b w:val="0"/>
                                </w:rPr>
                              </w:pPr>
                              <w:r w:rsidRPr="00C9717C">
                                <w:rPr>
                                  <w:rStyle w:val="aa"/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Название компании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5906" w:type="dxa"/>
                          <w:shd w:val="clear" w:color="auto" w:fill="auto"/>
                          <w:vAlign w:val="center"/>
                        </w:tcPr>
                        <w:p w14:paraId="12E3E92C" w14:textId="0C63DE8B" w:rsidR="00BF54E5" w:rsidRDefault="008701E6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Номер телефона"/>
                              <w:tag w:val="Номер телефона"/>
                              <w:id w:val="715789580"/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8-888-888-88-88</w:t>
                              </w:r>
                            </w:sdtContent>
                          </w:sdt>
                        </w:p>
                        <w:p w14:paraId="4C750896" w14:textId="6870E12B" w:rsidR="00BF54E5" w:rsidRDefault="008701E6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Сайт компании"/>
                              <w:tag w:val="Сайт компании"/>
                              <w:id w:val="-1264073552"/>
                              <w:temporary/>
                              <w:showingPlcHdr/>
                            </w:sdtPr>
                            <w:sdtEndPr/>
                            <w:sdtContent>
                              <w:hyperlink r:id="rId2" w:history="1">
                                <w:r w:rsidR="00BF54E5" w:rsidRPr="00C9717C">
                                  <w:rPr>
                                    <w:rStyle w:val="aff4"/>
                                    <w:color w:val="DDF0F2" w:themeColor="accent2" w:themeTint="33"/>
                                    <w:sz w:val="22"/>
                                    <w:szCs w:val="22"/>
                                  </w:rPr>
                                  <w:t>www.wwww.ru</w:t>
                                </w:r>
                              </w:hyperlink>
                            </w:sdtContent>
                          </w:sdt>
                        </w:p>
                        <w:p w14:paraId="40D746E5" w14:textId="77777777" w:rsidR="000D77E8" w:rsidRPr="00BF54E5" w:rsidRDefault="008701E6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Адрес электронной почты"/>
                              <w:tag w:val="Адрес электронной почты"/>
                              <w:id w:val="-1112285150"/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info@wwww.ru</w:t>
                              </w:r>
                            </w:sdtContent>
                          </w:sdt>
                        </w:p>
                      </w:tc>
                    </w:tr>
                  </w:tbl>
                  <w:p w14:paraId="0F90FF33" w14:textId="77777777" w:rsidR="006550D0" w:rsidRPr="00A73941" w:rsidRDefault="006550D0" w:rsidP="005D0307"/>
                </w:txbxContent>
              </v:textbox>
              <w10:wrap anchorx="margin"/>
            </v:rect>
          </w:pict>
        </mc:Fallback>
      </mc:AlternateContent>
    </w:r>
    <w:r w:rsidR="00A73941">
      <w:rPr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4BA7E7A" wp14:editId="31931079">
              <wp:simplePos x="0" y="0"/>
              <wp:positionH relativeFrom="column">
                <wp:posOffset>-933450</wp:posOffset>
              </wp:positionH>
              <wp:positionV relativeFrom="paragraph">
                <wp:posOffset>1006475</wp:posOffset>
              </wp:positionV>
              <wp:extent cx="7712075" cy="897890"/>
              <wp:effectExtent l="19050" t="19050" r="22225" b="1651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89789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19C4FA" id="Прямоугольник 36" o:spid="_x0000_s1026" style="position:absolute;margin-left:-73.5pt;margin-top:79.25pt;width:607.25pt;height:7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" fillcolor="#c00000" strokecolor="white" strokeweight="2.5pt">
              <v:shadow color="#868686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A5CCE" w14:textId="77777777" w:rsidR="00E51404" w:rsidRDefault="00E51404" w:rsidP="005D0307">
      <w:r>
        <w:separator/>
      </w:r>
    </w:p>
  </w:footnote>
  <w:footnote w:type="continuationSeparator" w:id="0">
    <w:p w14:paraId="36092575" w14:textId="77777777" w:rsidR="00E51404" w:rsidRDefault="00E51404" w:rsidP="005D0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9ABB3" w14:textId="77777777" w:rsidR="006550D0" w:rsidRPr="008C139A" w:rsidRDefault="00BF54E5" w:rsidP="00BF54E5">
    <w:pPr>
      <w:pStyle w:val="af"/>
      <w:jc w:val="both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6899BEB3" wp14:editId="6D35BF14">
              <wp:simplePos x="0" y="0"/>
              <wp:positionH relativeFrom="margin">
                <wp:posOffset>-990600</wp:posOffset>
              </wp:positionH>
              <wp:positionV relativeFrom="paragraph">
                <wp:posOffset>-476250</wp:posOffset>
              </wp:positionV>
              <wp:extent cx="7712075" cy="923925"/>
              <wp:effectExtent l="19050" t="19050" r="22225" b="28575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9239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tbl>
                          <w:tblPr>
                            <w:tblStyle w:val="ProposalTable"/>
                            <w:tblW w:w="2361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600" w:firstRow="0" w:lastRow="0" w:firstColumn="0" w:lastColumn="0" w:noHBand="1" w:noVBand="1"/>
                          </w:tblPr>
                          <w:tblGrid>
                            <w:gridCol w:w="5905"/>
                            <w:gridCol w:w="5905"/>
                            <w:gridCol w:w="5905"/>
                            <w:gridCol w:w="5902"/>
                          </w:tblGrid>
                          <w:tr w:rsidR="00BF54E5" w:rsidRPr="006550D0" w14:paraId="074551DF" w14:textId="77777777" w:rsidTr="005A40A8">
                            <w:trPr>
                              <w:trHeight w:val="1266"/>
                            </w:trPr>
                            <w:sdt>
                              <w:sdtPr>
                                <w:alias w:val="Логотип компании"/>
                                <w:tag w:val="Логотип компании"/>
                                <w:id w:val="1685785120"/>
                                <w:temporary/>
                                <w:showingPlcHdr/>
                                <w:picture/>
                              </w:sdtPr>
                              <w:sdtEndPr/>
                              <w:sdtContent>
                                <w:tc>
                                  <w:tcPr>
                                    <w:tcW w:w="5905" w:type="dxa"/>
                                    <w:vAlign w:val="center"/>
                                  </w:tcPr>
                                  <w:p w14:paraId="71EBB910" w14:textId="77777777" w:rsidR="00BF54E5" w:rsidRDefault="00C9717C" w:rsidP="00C9717C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noProof/>
                                        <w:lang w:eastAsia="ru-RU"/>
                                      </w:rPr>
                                      <w:drawing>
                                        <wp:inline distT="0" distB="0" distL="0" distR="0" wp14:anchorId="6C061580" wp14:editId="4073D266">
                                          <wp:extent cx="657225" cy="657225"/>
                                          <wp:effectExtent l="0" t="0" r="9525" b="9525"/>
                                          <wp:docPr id="1" name="Рисунок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57805" cy="65780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905" w:type="dxa"/>
                                <w:vAlign w:val="center"/>
                              </w:tcPr>
                              <w:p w14:paraId="7B27831C" w14:textId="77777777" w:rsidR="00BF54E5" w:rsidRPr="00BF54E5" w:rsidRDefault="008701E6" w:rsidP="00C9717C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Номер телефона"/>
                                    <w:tag w:val="Номер телефона"/>
                                    <w:id w:val="-1264607467"/>
                                    <w:placeholder>
                                      <w:docPart w:val="C41A6437E95D4761A9F82C9A5A38B82E"/>
                                    </w:placeholder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b/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8-888-888-88-88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905" w:type="dxa"/>
                              </w:tcPr>
                              <w:p w14:paraId="35DDC362" w14:textId="77777777" w:rsidR="00BF54E5" w:rsidRDefault="00BF54E5" w:rsidP="00BF54E5">
                                <w:r>
                                  <w:t>Логотип организации</w:t>
                                </w:r>
                              </w:p>
                            </w:tc>
                            <w:tc>
                              <w:tcPr>
                                <w:tcW w:w="5902" w:type="dxa"/>
                              </w:tcPr>
                              <w:p w14:paraId="179D43F8" w14:textId="77777777" w:rsidR="00BF54E5" w:rsidRDefault="00BF54E5" w:rsidP="00BF54E5">
                                <w:pPr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9628426" w14:textId="77777777" w:rsidR="00A73941" w:rsidRPr="00A73941" w:rsidRDefault="00A73941" w:rsidP="005D03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99BEB3" id="Прямоугольник 37" o:spid="_x0000_s1026" style="position:absolute;left:0;text-align:left;margin-left:-78pt;margin-top:-37.5pt;width:607.25pt;height:72.75pt;z-index:-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" fillcolor="#276e8b [2404]" strokecolor="white" strokeweight="2.5pt">
              <v:textbox>
                <w:txbxContent>
                  <w:tbl>
                    <w:tblPr>
                      <w:tblStyle w:val="ProposalTable"/>
                      <w:tblW w:w="236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600" w:firstRow="0" w:lastRow="0" w:firstColumn="0" w:lastColumn="0" w:noHBand="1" w:noVBand="1"/>
                    </w:tblPr>
                    <w:tblGrid>
                      <w:gridCol w:w="5905"/>
                      <w:gridCol w:w="5905"/>
                      <w:gridCol w:w="5905"/>
                      <w:gridCol w:w="5902"/>
                    </w:tblGrid>
                    <w:tr w:rsidR="00BF54E5" w:rsidRPr="006550D0" w14:paraId="074551DF" w14:textId="77777777" w:rsidTr="005A40A8">
                      <w:trPr>
                        <w:trHeight w:val="1266"/>
                      </w:trPr>
                      <w:sdt>
                        <w:sdtPr>
                          <w:alias w:val="Логотип компании"/>
                          <w:tag w:val="Логотип компании"/>
                          <w:id w:val="1685785120"/>
                          <w:temporary/>
                          <w:showingPlcHdr/>
                          <w:picture/>
                        </w:sdtPr>
                        <w:sdtEndPr/>
                        <w:sdtContent>
                          <w:tc>
                            <w:tcPr>
                              <w:tcW w:w="5905" w:type="dxa"/>
                              <w:vAlign w:val="center"/>
                            </w:tcPr>
                            <w:p w14:paraId="71EBB910" w14:textId="77777777" w:rsidR="00BF54E5" w:rsidRDefault="00C9717C" w:rsidP="00C9717C">
                              <w:pPr>
                                <w:jc w:val="left"/>
                              </w:pP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C061580" wp14:editId="4073D266">
                                    <wp:extent cx="657225" cy="657225"/>
                                    <wp:effectExtent l="0" t="0" r="9525" b="9525"/>
                                    <wp:docPr id="1" name="Рисунок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7805" cy="6578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sdtContent>
                      </w:sdt>
                      <w:tc>
                        <w:tcPr>
                          <w:tcW w:w="5905" w:type="dxa"/>
                          <w:vAlign w:val="center"/>
                        </w:tcPr>
                        <w:p w14:paraId="7B27831C" w14:textId="77777777" w:rsidR="00BF54E5" w:rsidRPr="00BF54E5" w:rsidRDefault="008701E6" w:rsidP="00C9717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Номер телефона"/>
                              <w:tag w:val="Номер телефона"/>
                              <w:id w:val="-1264607467"/>
                              <w:placeholder>
                                <w:docPart w:val="C41A6437E95D4761A9F82C9A5A38B82E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b/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8-888-888-88-88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905" w:type="dxa"/>
                        </w:tcPr>
                        <w:p w14:paraId="35DDC362" w14:textId="77777777" w:rsidR="00BF54E5" w:rsidRDefault="00BF54E5" w:rsidP="00BF54E5">
                          <w:r>
                            <w:t>Логотип организации</w:t>
                          </w:r>
                        </w:p>
                      </w:tc>
                      <w:tc>
                        <w:tcPr>
                          <w:tcW w:w="5902" w:type="dxa"/>
                        </w:tcPr>
                        <w:p w14:paraId="179D43F8" w14:textId="77777777" w:rsidR="00BF54E5" w:rsidRDefault="00BF54E5" w:rsidP="00BF54E5">
                          <w:pPr>
                            <w:jc w:val="right"/>
                          </w:pPr>
                        </w:p>
                      </w:tc>
                    </w:tr>
                  </w:tbl>
                  <w:p w14:paraId="09628426" w14:textId="77777777" w:rsidR="00A73941" w:rsidRPr="00A73941" w:rsidRDefault="00A73941" w:rsidP="005D0307"/>
                </w:txbxContent>
              </v:textbox>
              <w10:wrap anchorx="margin"/>
            </v:rect>
          </w:pict>
        </mc:Fallback>
      </mc:AlternateContent>
    </w:r>
    <w:r w:rsidR="009B46F9">
      <w:tab/>
    </w:r>
    <w:r w:rsidR="00A73941">
      <w:rPr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F04B3E" wp14:editId="3A834F6F">
              <wp:simplePos x="0" y="0"/>
              <wp:positionH relativeFrom="column">
                <wp:posOffset>-981075</wp:posOffset>
              </wp:positionH>
              <wp:positionV relativeFrom="paragraph">
                <wp:posOffset>10325100</wp:posOffset>
              </wp:positionV>
              <wp:extent cx="7712075" cy="897890"/>
              <wp:effectExtent l="19050" t="19050" r="22225" b="1651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89789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B52C16" id="Прямоугольник 35" o:spid="_x0000_s1026" style="position:absolute;margin-left:-77.25pt;margin-top:813pt;width:607.25pt;height:7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" fillcolor="#c00000" strokecolor="white" strokeweight="2.5pt">
              <v:shadow color="#868686"/>
            </v:rect>
          </w:pict>
        </mc:Fallback>
      </mc:AlternateContent>
    </w:r>
  </w:p>
  <w:p w14:paraId="0B9CE0DA" w14:textId="77777777" w:rsidR="00371DEC" w:rsidRPr="00A73941" w:rsidRDefault="00A73941" w:rsidP="005D0307">
    <w:pPr>
      <w:pStyle w:val="ad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0EA5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FE4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EA81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50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CECA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C2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2276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94CD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A77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94B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4DC6"/>
    <w:multiLevelType w:val="hybridMultilevel"/>
    <w:tmpl w:val="EC3AF9DE"/>
    <w:lvl w:ilvl="0" w:tplc="DCAC609E">
      <w:start w:val="1"/>
      <w:numFmt w:val="decimal"/>
      <w:lvlText w:val="%1)"/>
      <w:lvlJc w:val="left"/>
      <w:pPr>
        <w:ind w:left="915" w:hanging="55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27072C"/>
    <w:multiLevelType w:val="hybridMultilevel"/>
    <w:tmpl w:val="5D7AAEE2"/>
    <w:lvl w:ilvl="0" w:tplc="206412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6474E"/>
    <w:multiLevelType w:val="hybridMultilevel"/>
    <w:tmpl w:val="B9D00E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3494BA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139F8"/>
    <w:multiLevelType w:val="hybridMultilevel"/>
    <w:tmpl w:val="2DF449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.bystrova">
    <w15:presenceInfo w15:providerId="AD" w15:userId="S-1-5-21-4219928364-1066621284-1362669266-13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attachedTemplate r:id="rId1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cumentProtection w:edit="forms" w:formatting="1" w:enforcement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04"/>
    <w:rsid w:val="000D77E8"/>
    <w:rsid w:val="00167802"/>
    <w:rsid w:val="00194494"/>
    <w:rsid w:val="00265038"/>
    <w:rsid w:val="00282F44"/>
    <w:rsid w:val="002A6DE0"/>
    <w:rsid w:val="002C0738"/>
    <w:rsid w:val="00371DEC"/>
    <w:rsid w:val="00372EBE"/>
    <w:rsid w:val="003C4288"/>
    <w:rsid w:val="003F35B2"/>
    <w:rsid w:val="00495CB5"/>
    <w:rsid w:val="004C5BB6"/>
    <w:rsid w:val="0050004D"/>
    <w:rsid w:val="0054111A"/>
    <w:rsid w:val="00551759"/>
    <w:rsid w:val="00575E10"/>
    <w:rsid w:val="0059643B"/>
    <w:rsid w:val="005D0307"/>
    <w:rsid w:val="006550D0"/>
    <w:rsid w:val="006578BC"/>
    <w:rsid w:val="0066435F"/>
    <w:rsid w:val="006B6D78"/>
    <w:rsid w:val="00790C20"/>
    <w:rsid w:val="007C6A18"/>
    <w:rsid w:val="007E71B6"/>
    <w:rsid w:val="00835226"/>
    <w:rsid w:val="00866066"/>
    <w:rsid w:val="008701E6"/>
    <w:rsid w:val="0088460D"/>
    <w:rsid w:val="008C139A"/>
    <w:rsid w:val="0090507E"/>
    <w:rsid w:val="00921772"/>
    <w:rsid w:val="00996509"/>
    <w:rsid w:val="009B46F9"/>
    <w:rsid w:val="009F5C46"/>
    <w:rsid w:val="00A10772"/>
    <w:rsid w:val="00A57BFA"/>
    <w:rsid w:val="00A73941"/>
    <w:rsid w:val="00AA5A5C"/>
    <w:rsid w:val="00B32236"/>
    <w:rsid w:val="00BB5341"/>
    <w:rsid w:val="00BB5BBF"/>
    <w:rsid w:val="00BB60C1"/>
    <w:rsid w:val="00BF54E5"/>
    <w:rsid w:val="00C31DB8"/>
    <w:rsid w:val="00C34CBF"/>
    <w:rsid w:val="00C511B8"/>
    <w:rsid w:val="00C51DAA"/>
    <w:rsid w:val="00C81857"/>
    <w:rsid w:val="00C9717C"/>
    <w:rsid w:val="00CA5A9A"/>
    <w:rsid w:val="00CC5A84"/>
    <w:rsid w:val="00CE0107"/>
    <w:rsid w:val="00D52ECB"/>
    <w:rsid w:val="00D67EF9"/>
    <w:rsid w:val="00D77C35"/>
    <w:rsid w:val="00E22ED7"/>
    <w:rsid w:val="00E40E90"/>
    <w:rsid w:val="00E51404"/>
    <w:rsid w:val="00E56B04"/>
    <w:rsid w:val="00F8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9129B4F"/>
  <w15:docId w15:val="{55599F73-B923-4ED8-9FFC-767DEAB8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11B8"/>
    <w:pPr>
      <w:spacing w:after="0" w:line="360" w:lineRule="auto"/>
      <w:jc w:val="both"/>
    </w:pPr>
    <w:rPr>
      <w:lang w:val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1077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5D0307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52ECB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2E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2E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2E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2E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2E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2ECB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D52ECB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a5">
    <w:name w:val="Название Знак"/>
    <w:basedOn w:val="a1"/>
    <w:link w:val="a4"/>
    <w:uiPriority w:val="10"/>
    <w:rsid w:val="00D52ECB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table" w:styleId="a6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0"/>
    <w:next w:val="a0"/>
    <w:link w:val="a8"/>
    <w:uiPriority w:val="11"/>
    <w:qFormat/>
    <w:rsid w:val="00D52ECB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D52ECB"/>
    <w:rPr>
      <w:color w:val="373545" w:themeColor="text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772"/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  <w:lang w:val="ru-RU"/>
    </w:r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4EAF3" w:themeFill="accent1" w:themeFillTint="33"/>
    </w:tcPr>
    <w:tblStylePr w:type="firstCol">
      <w:pPr>
        <w:wordWrap/>
        <w:jc w:val="center"/>
      </w:pPr>
    </w:tblStylePr>
  </w:style>
  <w:style w:type="paragraph" w:customStyle="1" w:styleId="a9">
    <w:name w:val="Текст совета"/>
    <w:basedOn w:val="a0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styleId="ab">
    <w:name w:val="No Spacing"/>
    <w:link w:val="ac"/>
    <w:uiPriority w:val="1"/>
    <w:qFormat/>
    <w:rsid w:val="00D52ECB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5D0307"/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  <w:lang w:val="ru-RU"/>
    </w:rPr>
  </w:style>
  <w:style w:type="paragraph" w:styleId="a">
    <w:name w:val="List Bullet"/>
    <w:basedOn w:val="a0"/>
    <w:uiPriority w:val="1"/>
    <w:unhideWhenUsed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lock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character" w:customStyle="1" w:styleId="af0">
    <w:name w:val="Нижний колонтитул Знак"/>
    <w:basedOn w:val="a1"/>
    <w:link w:val="af"/>
    <w:uiPriority w:val="99"/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table" w:customStyle="1" w:styleId="-411">
    <w:name w:val="Таблица-сетка 4 — акцент 1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1">
    <w:name w:val="Сетка таблицы светлая1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3494BA" w:themeColor="accent1"/>
        <w:insideV w:val="single" w:sz="4" w:space="0" w:color="3494BA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4EA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3494BA" w:themeFill="accent1"/>
      </w:tcPr>
    </w:tblStylePr>
  </w:style>
  <w:style w:type="paragraph" w:styleId="af1">
    <w:name w:val="footnote text"/>
    <w:basedOn w:val="a0"/>
    <w:link w:val="af2"/>
    <w:uiPriority w:val="12"/>
    <w:unhideWhenUsed/>
    <w:pPr>
      <w:spacing w:before="140" w:line="240" w:lineRule="auto"/>
    </w:pPr>
    <w:rPr>
      <w:i/>
      <w:iCs/>
      <w:sz w:val="14"/>
    </w:rPr>
  </w:style>
  <w:style w:type="character" w:customStyle="1" w:styleId="af2">
    <w:name w:val="Текст сноски Знак"/>
    <w:basedOn w:val="a1"/>
    <w:link w:val="af1"/>
    <w:uiPriority w:val="12"/>
    <w:rPr>
      <w:i/>
      <w:iCs/>
      <w:sz w:val="14"/>
    </w:rPr>
  </w:style>
  <w:style w:type="paragraph" w:customStyle="1" w:styleId="af3">
    <w:name w:val="Текст таблицы (числа)"/>
    <w:basedOn w:val="a0"/>
    <w:uiPriority w:val="12"/>
    <w:pPr>
      <w:tabs>
        <w:tab w:val="decimal" w:pos="936"/>
      </w:tabs>
      <w:spacing w:before="120" w:after="120" w:line="240" w:lineRule="auto"/>
    </w:pPr>
  </w:style>
  <w:style w:type="paragraph" w:styleId="af4">
    <w:name w:val="Signature"/>
    <w:basedOn w:val="a0"/>
    <w:link w:val="af5"/>
    <w:uiPriority w:val="12"/>
    <w:unhideWhenUsed/>
    <w:pPr>
      <w:spacing w:before="960" w:line="240" w:lineRule="auto"/>
    </w:pPr>
  </w:style>
  <w:style w:type="character" w:customStyle="1" w:styleId="af5">
    <w:name w:val="Подпись Знак"/>
    <w:basedOn w:val="a1"/>
    <w:link w:val="af4"/>
    <w:uiPriority w:val="12"/>
  </w:style>
  <w:style w:type="paragraph" w:styleId="af6">
    <w:name w:val="Balloon Text"/>
    <w:basedOn w:val="a0"/>
    <w:link w:val="af7"/>
    <w:uiPriority w:val="99"/>
    <w:semiHidden/>
    <w:unhideWhenUsed/>
    <w:qFormat/>
    <w:rsid w:val="00C34CBF"/>
    <w:pPr>
      <w:spacing w:line="240" w:lineRule="auto"/>
    </w:pPr>
    <w:rPr>
      <w:rFonts w:ascii="Tahoma" w:hAnsi="Tahoma" w:cs="Tahoma"/>
      <w:color w:val="000000" w:themeColor="text1"/>
      <w:sz w:val="20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34CBF"/>
    <w:rPr>
      <w:rFonts w:ascii="Tahoma" w:hAnsi="Tahoma" w:cs="Tahoma"/>
      <w:color w:val="000000" w:themeColor="text1"/>
      <w:sz w:val="20"/>
      <w:szCs w:val="1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D52EC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D52E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1"/>
    <w:link w:val="5"/>
    <w:uiPriority w:val="9"/>
    <w:semiHidden/>
    <w:rsid w:val="00D52EC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52E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1"/>
    <w:link w:val="7"/>
    <w:uiPriority w:val="9"/>
    <w:semiHidden/>
    <w:rsid w:val="00D52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52E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D52ECB"/>
    <w:rPr>
      <w:b/>
      <w:bCs/>
      <w:i/>
      <w:iCs/>
    </w:rPr>
  </w:style>
  <w:style w:type="paragraph" w:styleId="af8">
    <w:name w:val="caption"/>
    <w:basedOn w:val="a0"/>
    <w:next w:val="a0"/>
    <w:uiPriority w:val="35"/>
    <w:semiHidden/>
    <w:unhideWhenUsed/>
    <w:qFormat/>
    <w:rsid w:val="00D52E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9">
    <w:name w:val="Strong"/>
    <w:basedOn w:val="a1"/>
    <w:uiPriority w:val="22"/>
    <w:qFormat/>
    <w:rsid w:val="00D52ECB"/>
    <w:rPr>
      <w:b/>
      <w:bCs/>
    </w:rPr>
  </w:style>
  <w:style w:type="character" w:styleId="afa">
    <w:name w:val="Emphasis"/>
    <w:basedOn w:val="a1"/>
    <w:uiPriority w:val="20"/>
    <w:qFormat/>
    <w:rsid w:val="00D52ECB"/>
    <w:rPr>
      <w:i/>
      <w:iCs/>
      <w:color w:val="000000" w:themeColor="text1"/>
    </w:rPr>
  </w:style>
  <w:style w:type="paragraph" w:styleId="21">
    <w:name w:val="Quote"/>
    <w:basedOn w:val="a0"/>
    <w:next w:val="a0"/>
    <w:link w:val="22"/>
    <w:uiPriority w:val="29"/>
    <w:qFormat/>
    <w:rsid w:val="00D52ECB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D52ECB"/>
    <w:rPr>
      <w:i/>
      <w:iCs/>
      <w:color w:val="4A9A82" w:themeColor="accent3" w:themeShade="BF"/>
      <w:sz w:val="24"/>
      <w:szCs w:val="24"/>
    </w:rPr>
  </w:style>
  <w:style w:type="paragraph" w:styleId="afb">
    <w:name w:val="Intense Quote"/>
    <w:basedOn w:val="a0"/>
    <w:next w:val="a0"/>
    <w:link w:val="afc"/>
    <w:uiPriority w:val="30"/>
    <w:qFormat/>
    <w:rsid w:val="00D52E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afc">
    <w:name w:val="Выделенная цитата Знак"/>
    <w:basedOn w:val="a1"/>
    <w:link w:val="afb"/>
    <w:uiPriority w:val="30"/>
    <w:rsid w:val="00D52ECB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afd">
    <w:name w:val="Subtle Emphasis"/>
    <w:basedOn w:val="a1"/>
    <w:uiPriority w:val="19"/>
    <w:qFormat/>
    <w:rsid w:val="00D52ECB"/>
    <w:rPr>
      <w:i/>
      <w:iCs/>
      <w:color w:val="595959" w:themeColor="text1" w:themeTint="A6"/>
    </w:rPr>
  </w:style>
  <w:style w:type="character" w:styleId="afe">
    <w:name w:val="Intense Emphasis"/>
    <w:basedOn w:val="a1"/>
    <w:uiPriority w:val="21"/>
    <w:qFormat/>
    <w:rsid w:val="00D52ECB"/>
    <w:rPr>
      <w:b/>
      <w:bCs/>
      <w:i/>
      <w:iCs/>
      <w:color w:val="auto"/>
    </w:rPr>
  </w:style>
  <w:style w:type="character" w:styleId="aff">
    <w:name w:val="Subtle Reference"/>
    <w:basedOn w:val="a1"/>
    <w:uiPriority w:val="31"/>
    <w:qFormat/>
    <w:rsid w:val="00D52E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1"/>
    <w:uiPriority w:val="32"/>
    <w:qFormat/>
    <w:rsid w:val="00D52ECB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1"/>
    <w:uiPriority w:val="33"/>
    <w:qFormat/>
    <w:rsid w:val="00D52ECB"/>
    <w:rPr>
      <w:b/>
      <w:bCs/>
      <w:caps w:val="0"/>
      <w:smallCaps/>
      <w:spacing w:val="0"/>
    </w:rPr>
  </w:style>
  <w:style w:type="paragraph" w:styleId="aff2">
    <w:name w:val="TOC Heading"/>
    <w:basedOn w:val="1"/>
    <w:next w:val="a0"/>
    <w:uiPriority w:val="39"/>
    <w:unhideWhenUsed/>
    <w:qFormat/>
    <w:rsid w:val="00D52ECB"/>
    <w:pPr>
      <w:outlineLvl w:val="9"/>
    </w:pPr>
  </w:style>
  <w:style w:type="paragraph" w:styleId="aff3">
    <w:name w:val="List Paragraph"/>
    <w:basedOn w:val="a0"/>
    <w:uiPriority w:val="34"/>
    <w:qFormat/>
    <w:rsid w:val="002C0738"/>
    <w:pPr>
      <w:ind w:left="720"/>
      <w:contextualSpacing/>
    </w:pPr>
  </w:style>
  <w:style w:type="character" w:styleId="aff4">
    <w:name w:val="Hyperlink"/>
    <w:basedOn w:val="a1"/>
    <w:uiPriority w:val="99"/>
    <w:unhideWhenUsed/>
    <w:rsid w:val="006550D0"/>
    <w:rPr>
      <w:color w:val="6B9F25" w:themeColor="hyperlink"/>
      <w:u w:val="single"/>
    </w:rPr>
  </w:style>
  <w:style w:type="paragraph" w:styleId="aff5">
    <w:name w:val="Revision"/>
    <w:hidden/>
    <w:uiPriority w:val="99"/>
    <w:semiHidden/>
    <w:rsid w:val="00E56B04"/>
    <w:pPr>
      <w:spacing w:after="0" w:line="240" w:lineRule="auto"/>
    </w:pPr>
  </w:style>
  <w:style w:type="paragraph" w:styleId="aff6">
    <w:name w:val="endnote text"/>
    <w:basedOn w:val="a0"/>
    <w:link w:val="aff7"/>
    <w:uiPriority w:val="99"/>
    <w:semiHidden/>
    <w:unhideWhenUsed/>
    <w:rsid w:val="00866066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866066"/>
    <w:rPr>
      <w:sz w:val="20"/>
      <w:szCs w:val="20"/>
      <w:lang w:val="ru-RU"/>
    </w:rPr>
  </w:style>
  <w:style w:type="character" w:styleId="aff8">
    <w:name w:val="endnote reference"/>
    <w:basedOn w:val="a1"/>
    <w:uiPriority w:val="99"/>
    <w:semiHidden/>
    <w:unhideWhenUsed/>
    <w:rsid w:val="00866066"/>
    <w:rPr>
      <w:vertAlign w:val="superscript"/>
    </w:rPr>
  </w:style>
  <w:style w:type="character" w:customStyle="1" w:styleId="ac">
    <w:name w:val="Без интервала Знак"/>
    <w:basedOn w:val="a1"/>
    <w:link w:val="ab"/>
    <w:uiPriority w:val="1"/>
    <w:rsid w:val="002A6DE0"/>
  </w:style>
  <w:style w:type="character" w:styleId="aff9">
    <w:name w:val="annotation reference"/>
    <w:basedOn w:val="a1"/>
    <w:uiPriority w:val="99"/>
    <w:semiHidden/>
    <w:unhideWhenUsed/>
    <w:rsid w:val="00BB5BBF"/>
    <w:rPr>
      <w:sz w:val="16"/>
      <w:szCs w:val="16"/>
    </w:rPr>
  </w:style>
  <w:style w:type="paragraph" w:styleId="affa">
    <w:name w:val="annotation text"/>
    <w:basedOn w:val="a0"/>
    <w:link w:val="affb"/>
    <w:autoRedefine/>
    <w:uiPriority w:val="99"/>
    <w:unhideWhenUsed/>
    <w:qFormat/>
    <w:rsid w:val="006B6D78"/>
    <w:rPr>
      <w:color w:val="000000" w:themeColor="text1"/>
      <w:sz w:val="96"/>
      <w:szCs w:val="20"/>
    </w:rPr>
  </w:style>
  <w:style w:type="character" w:customStyle="1" w:styleId="affb">
    <w:name w:val="Текст примечания Знак"/>
    <w:basedOn w:val="a1"/>
    <w:link w:val="affa"/>
    <w:uiPriority w:val="99"/>
    <w:rsid w:val="006B6D78"/>
    <w:rPr>
      <w:color w:val="000000" w:themeColor="text1"/>
      <w:sz w:val="96"/>
      <w:szCs w:val="20"/>
      <w:lang w:val="ru-RU"/>
    </w:rPr>
  </w:style>
  <w:style w:type="paragraph" w:styleId="affc">
    <w:name w:val="annotation subject"/>
    <w:basedOn w:val="affa"/>
    <w:next w:val="affa"/>
    <w:link w:val="affd"/>
    <w:autoRedefine/>
    <w:uiPriority w:val="99"/>
    <w:unhideWhenUsed/>
    <w:rsid w:val="006B6D78"/>
    <w:rPr>
      <w:b/>
      <w:bCs/>
      <w:sz w:val="48"/>
    </w:rPr>
  </w:style>
  <w:style w:type="character" w:customStyle="1" w:styleId="affd">
    <w:name w:val="Тема примечания Знак"/>
    <w:basedOn w:val="affb"/>
    <w:link w:val="affc"/>
    <w:uiPriority w:val="99"/>
    <w:rsid w:val="006B6D78"/>
    <w:rPr>
      <w:b/>
      <w:bCs/>
      <w:color w:val="000000" w:themeColor="text1"/>
      <w:sz w:val="48"/>
      <w:szCs w:val="20"/>
      <w:lang w:val="ru-RU"/>
    </w:rPr>
  </w:style>
  <w:style w:type="table" w:styleId="-43">
    <w:name w:val="List Table 4 Accent 3"/>
    <w:basedOn w:val="a2"/>
    <w:uiPriority w:val="49"/>
    <w:rsid w:val="00CE0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wwww.ru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www.ru" TargetMode="External"/><Relationship Id="rId1" Type="http://schemas.openxmlformats.org/officeDocument/2006/relationships/hyperlink" Target="http://www.wwww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ystrova\AppData\Roaming\Microsoft\&#1064;&#1072;&#1073;&#1083;&#1086;&#1085;&#1099;\&#1055;&#1088;&#1077;&#1076;&#1083;&#1086;&#1078;&#1077;&#1085;&#1080;&#1077;%20&#1091;&#1089;&#1083;&#1091;&#107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www.ru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63D07B22BB481D8ABA8BDA0F532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3070FF-B044-4CB8-8BE8-A67AC4C5FE43}"/>
      </w:docPartPr>
      <w:docPartBody>
        <w:p w:rsidR="00FE11EB" w:rsidRDefault="00704C62" w:rsidP="00704C62">
          <w:pPr>
            <w:pStyle w:val="C263D07B22BB481D8ABA8BDA0F53220646"/>
          </w:pPr>
          <w:r w:rsidRPr="00A10772">
            <w:rPr>
              <w:rStyle w:val="a3"/>
              <w:szCs w:val="52"/>
            </w:rPr>
            <w:t>Основной заголовок</w:t>
          </w:r>
        </w:p>
      </w:docPartBody>
    </w:docPart>
    <w:docPart>
      <w:docPartPr>
        <w:name w:val="2E48F558E74147F7AFF639EEF0B34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D64A7-94DC-428F-B6BF-BBE43F853260}"/>
      </w:docPartPr>
      <w:docPartBody>
        <w:p w:rsidR="00FE11EB" w:rsidRDefault="00704C62">
          <w:r w:rsidRPr="005D0307">
            <w:t>Подзаголово</w:t>
          </w:r>
          <w:r>
            <w:t>к</w:t>
          </w:r>
        </w:p>
      </w:docPartBody>
    </w:docPart>
    <w:docPart>
      <w:docPartPr>
        <w:name w:val="AD9DADB56F75470BA71460A15826B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39EBC-57DB-4175-850A-BB846EFF3593}"/>
      </w:docPartPr>
      <w:docPartBody>
        <w:p w:rsidR="00FE11EB" w:rsidRDefault="00704C62">
          <w:r>
            <w:t>Говорят наши клиенты:</w:t>
          </w:r>
        </w:p>
      </w:docPartBody>
    </w:docPart>
    <w:docPart>
      <w:docPartPr>
        <w:name w:val="35332154A8274888B33A023E02070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6BAE8-604C-43C3-A388-07CF1FC9558D}"/>
      </w:docPartPr>
      <w:docPartBody>
        <w:p w:rsidR="00FE11EB" w:rsidRDefault="00704C62">
          <w:r>
            <w:t>Используя наш продукт Вы:</w:t>
          </w:r>
        </w:p>
      </w:docPartBody>
    </w:docPart>
    <w:docPart>
      <w:docPartPr>
        <w:name w:val="21E2118732E940ED845B4B75DBC1E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2C20B-1203-4926-876C-2BEF4EDEE580}"/>
      </w:docPartPr>
      <w:docPartBody>
        <w:p w:rsidR="00FE11EB" w:rsidRDefault="00704C62">
          <w:r>
            <w:t>Работая с нами, Вы:</w:t>
          </w:r>
        </w:p>
      </w:docPartBody>
    </w:docPart>
    <w:docPart>
      <w:docPartPr>
        <w:name w:val="C92C359B18F0407289969FA9F74D1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32BEA-1C78-454F-B4A5-061F3C7372C9}"/>
      </w:docPartPr>
      <w:docPartBody>
        <w:p w:rsidR="00FE11EB" w:rsidRDefault="00704C62">
          <w:r>
            <w:t>Примеры наших работ/Портфолио/Наша продукция</w:t>
          </w:r>
        </w:p>
      </w:docPartBody>
    </w:docPart>
    <w:docPart>
      <w:docPartPr>
        <w:name w:val="321993710FA444EAB962E0511A76F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3F16E-9DB9-48F0-816E-A9023785C628}"/>
      </w:docPartPr>
      <w:docPartBody>
        <w:p w:rsidR="00FE11EB" w:rsidRDefault="00704C62">
          <w:r>
            <w:t>Специальное предложение!</w:t>
          </w:r>
        </w:p>
      </w:docPartBody>
    </w:docPart>
    <w:docPart>
      <w:docPartPr>
        <w:name w:val="6A712C842EED42098B549DF228A99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5E0B8-2558-4B85-87F3-3A832E622A54}"/>
      </w:docPartPr>
      <w:docPartBody>
        <w:p w:rsidR="00704C62" w:rsidRDefault="00704C62" w:rsidP="005D0307">
          <w:r w:rsidRPr="005D0307">
            <w:t xml:space="preserve">Мы </w:t>
          </w:r>
          <w:r>
            <w:t xml:space="preserve">официальные </w:t>
          </w:r>
          <w:r w:rsidRPr="005D0307">
            <w:t>представители</w:t>
          </w:r>
          <w:r>
            <w:t>/поставщики/дистрибьюторы</w:t>
          </w:r>
          <w:r w:rsidRPr="005D0307">
            <w:t xml:space="preserve"> …/ Наша компания предлагает Вам услуги по …</w:t>
          </w:r>
          <w:r>
            <w:t xml:space="preserve">  </w:t>
          </w:r>
        </w:p>
        <w:p w:rsidR="00704C62" w:rsidRDefault="00704C62" w:rsidP="005D0307">
          <w:r>
            <w:t>При заказе от 8 тонн скидка 20 %!</w:t>
          </w:r>
        </w:p>
        <w:p w:rsidR="00704C62" w:rsidRPr="005D0307" w:rsidRDefault="00704C62" w:rsidP="00D67EF9">
          <w:r>
            <w:t>Доставка в день заказа!</w:t>
          </w:r>
        </w:p>
        <w:p w:rsidR="00FE11EB" w:rsidRDefault="00704C62">
          <w:r>
            <w:t>Отсрочка до 45 дней!</w:t>
          </w:r>
        </w:p>
      </w:docPartBody>
    </w:docPart>
    <w:docPart>
      <w:docPartPr>
        <w:name w:val="ECB2B1B465A543E2A63370F4E28DC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A2A00-1657-4A3C-98FA-D214AC77C32E}"/>
      </w:docPartPr>
      <w:docPartBody>
        <w:p w:rsidR="00FE11EB" w:rsidRDefault="00704C62" w:rsidP="00704C62">
          <w:pPr>
            <w:pStyle w:val="ECB2B1B465A543E2A63370F4E28DC2C02"/>
          </w:pPr>
          <w:r w:rsidRPr="00CA5A9A">
            <w:rPr>
              <w:b/>
            </w:rPr>
            <w:t>Название компании</w:t>
          </w:r>
        </w:p>
      </w:docPartBody>
    </w:docPart>
    <w:docPart>
      <w:docPartPr>
        <w:name w:val="1A22CF1AB388464DA2AA856227C3D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7CF94E-6254-4A48-A9D5-9B58691CFA2C}"/>
      </w:docPartPr>
      <w:docPartBody>
        <w:p w:rsidR="00FE11EB" w:rsidRDefault="00704C62">
          <w:r>
            <w:t xml:space="preserve">Текст отзыва о работе с Вашей компанией </w:t>
          </w:r>
        </w:p>
      </w:docPartBody>
    </w:docPart>
    <w:docPart>
      <w:docPartPr>
        <w:name w:val="1CA4F8C3DEB049F18717903D1981E2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F7284-E09E-4EC2-BF78-72DFEDC69CA3}"/>
      </w:docPartPr>
      <w:docPartBody>
        <w:p w:rsidR="00FE11EB" w:rsidRDefault="00704C62" w:rsidP="00704C62">
          <w:pPr>
            <w:pStyle w:val="1CA4F8C3DEB049F18717903D1981E24F2"/>
          </w:pPr>
          <w:r w:rsidRPr="00CA5A9A">
            <w:rPr>
              <w:b/>
            </w:rPr>
            <w:t>Название компании</w:t>
          </w:r>
        </w:p>
      </w:docPartBody>
    </w:docPart>
    <w:docPart>
      <w:docPartPr>
        <w:name w:val="497847E763D4486FB95CF6C66F9EBD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ACCB7-069D-47BE-B432-959C60A5E00F}"/>
      </w:docPartPr>
      <w:docPartBody>
        <w:p w:rsidR="00051C19" w:rsidRDefault="00704C62" w:rsidP="00FE11EB">
          <w:pPr>
            <w:pStyle w:val="497847E763D4486FB95CF6C66F9EBD34"/>
          </w:pPr>
          <w:r>
            <w:t xml:space="preserve">Текст отзыва о работе с Вашей компанией </w:t>
          </w:r>
        </w:p>
      </w:docPartBody>
    </w:docPart>
    <w:docPart>
      <w:docPartPr>
        <w:name w:val="5BFF2AFB8AD94CDA942E3CB551889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3F38B-DAE3-48C0-B964-E6E0B2F0A3FD}"/>
      </w:docPartPr>
      <w:docPartBody>
        <w:p w:rsidR="00051C19" w:rsidRDefault="00704C62">
          <w:r w:rsidRPr="00921772">
            <w:t>&lt;</w:t>
          </w:r>
          <w:r>
            <w:t>Преимущество 1 / Финансовая выгода</w:t>
          </w:r>
          <w:r w:rsidRPr="00921772">
            <w:t>&gt;</w:t>
          </w:r>
        </w:p>
      </w:docPartBody>
    </w:docPart>
    <w:docPart>
      <w:docPartPr>
        <w:name w:val="6CA1296766B24D0FAB3B26143D6F7B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D11934-86EC-4A46-9132-5986BBCFF02E}"/>
      </w:docPartPr>
      <w:docPartBody>
        <w:p w:rsidR="00051C19" w:rsidRDefault="00704C62">
          <w:r w:rsidRPr="00921772">
            <w:t>&lt;</w:t>
          </w:r>
          <w:r>
            <w:t xml:space="preserve">Преимущество 2 / </w:t>
          </w:r>
          <w:r w:rsidRPr="00921772">
            <w:t>Техническая выгода&gt;</w:t>
          </w:r>
        </w:p>
      </w:docPartBody>
    </w:docPart>
    <w:docPart>
      <w:docPartPr>
        <w:name w:val="3F9B74F4C61742C9A911F7D7A62D7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9A6F-3FF5-4B22-98B2-E41CFED88DE8}"/>
      </w:docPartPr>
      <w:docPartBody>
        <w:p w:rsidR="00051C19" w:rsidRDefault="00704C62">
          <w:r w:rsidRPr="00921772">
            <w:t>&lt;</w:t>
          </w:r>
          <w:r>
            <w:t xml:space="preserve">Преимущество 3 / </w:t>
          </w:r>
          <w:r w:rsidRPr="00921772">
            <w:t>Другие выгоды&gt;</w:t>
          </w:r>
        </w:p>
      </w:docPartBody>
    </w:docPart>
    <w:docPart>
      <w:docPartPr>
        <w:name w:val="E547809ACAFA4B6FB3A342B9307DD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46EF9-FFF3-4F65-97E9-C76227A365B1}"/>
      </w:docPartPr>
      <w:docPartBody>
        <w:p w:rsidR="00051C19" w:rsidRDefault="00704C62">
          <w:r w:rsidRPr="00921772">
            <w:t>&lt;</w:t>
          </w:r>
          <w:r>
            <w:t xml:space="preserve">Преимущество 4 / </w:t>
          </w:r>
          <w:r w:rsidRPr="00921772">
            <w:t>Другие выгоды&gt;</w:t>
          </w:r>
        </w:p>
      </w:docPartBody>
    </w:docPart>
    <w:docPart>
      <w:docPartPr>
        <w:name w:val="7516B869CE1A4B49817AD27A4CD51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544C1-2F43-4D8A-BCBC-087258E30E29}"/>
      </w:docPartPr>
      <w:docPartBody>
        <w:p w:rsidR="00051C19" w:rsidRDefault="00704C62" w:rsidP="00FE11EB">
          <w:pPr>
            <w:pStyle w:val="7516B869CE1A4B49817AD27A4CD5193B"/>
          </w:pPr>
          <w:r w:rsidRPr="00921772">
            <w:t>&lt;</w:t>
          </w:r>
          <w:r>
            <w:t>Преимущество 1 / Финансовая выгода</w:t>
          </w:r>
          <w:r w:rsidRPr="00921772">
            <w:t>&gt;</w:t>
          </w:r>
        </w:p>
      </w:docPartBody>
    </w:docPart>
    <w:docPart>
      <w:docPartPr>
        <w:name w:val="96FEF51B81D3484988A50AF23BE0A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C0137-5338-4A34-9C64-3B495E356C70}"/>
      </w:docPartPr>
      <w:docPartBody>
        <w:p w:rsidR="00051C19" w:rsidRDefault="00704C62" w:rsidP="00FE11EB">
          <w:pPr>
            <w:pStyle w:val="96FEF51B81D3484988A50AF23BE0A154"/>
          </w:pPr>
          <w:r w:rsidRPr="00921772">
            <w:t>&lt;</w:t>
          </w:r>
          <w:r>
            <w:t xml:space="preserve">Преимущество 2 / </w:t>
          </w:r>
          <w:r w:rsidRPr="00921772">
            <w:t>Техническая выгода&gt;</w:t>
          </w:r>
        </w:p>
      </w:docPartBody>
    </w:docPart>
    <w:docPart>
      <w:docPartPr>
        <w:name w:val="3DFE32E6D8914E8AB19DBA84EA1B6D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044E4-B0D8-44B1-BFC1-E949F0A77A76}"/>
      </w:docPartPr>
      <w:docPartBody>
        <w:p w:rsidR="00051C19" w:rsidRDefault="00704C62" w:rsidP="00FE11EB">
          <w:pPr>
            <w:pStyle w:val="3DFE32E6D8914E8AB19DBA84EA1B6D28"/>
          </w:pPr>
          <w:r w:rsidRPr="00921772">
            <w:t>&lt;</w:t>
          </w:r>
          <w:r>
            <w:t xml:space="preserve">Преимущество 3 / </w:t>
          </w:r>
          <w:r w:rsidRPr="00921772">
            <w:t>Другие выгоды&gt;</w:t>
          </w:r>
        </w:p>
      </w:docPartBody>
    </w:docPart>
    <w:docPart>
      <w:docPartPr>
        <w:name w:val="E9D22EBCD8954C6CABA121A1528ED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412F4-17ED-41FF-86E7-6EFBAA9F674B}"/>
      </w:docPartPr>
      <w:docPartBody>
        <w:p w:rsidR="00051C19" w:rsidRDefault="00704C62" w:rsidP="00FE11EB">
          <w:pPr>
            <w:pStyle w:val="E9D22EBCD8954C6CABA121A1528EDA9A"/>
          </w:pPr>
          <w:r w:rsidRPr="00921772">
            <w:t>&lt;</w:t>
          </w:r>
          <w:r>
            <w:t xml:space="preserve">Преимущество 4 / </w:t>
          </w:r>
          <w:r w:rsidRPr="00921772">
            <w:t>Другие выгоды&gt;</w:t>
          </w:r>
        </w:p>
      </w:docPartBody>
    </w:docPart>
    <w:docPart>
      <w:docPartPr>
        <w:name w:val="4AF19EFDB2B84A8EA8E14DDB02455C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83833-9879-4894-A077-3ABF8839A670}"/>
      </w:docPartPr>
      <w:docPartBody>
        <w:p w:rsidR="00051C19" w:rsidRDefault="00704C62">
          <w:r w:rsidRPr="00866066">
            <w:t>До «…» сентября 2016 года Вы можете …</w:t>
          </w:r>
        </w:p>
      </w:docPartBody>
    </w:docPart>
    <w:docPart>
      <w:docPartPr>
        <w:name w:val="C44D885A25BC4E2C864D0EC24C35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538EC-443B-4C8F-A1C2-023E74142CE4}"/>
      </w:docPartPr>
      <w:docPartBody>
        <w:p w:rsidR="00051C19" w:rsidRDefault="00704C62" w:rsidP="00704C62">
          <w:pPr>
            <w:pStyle w:val="C44D885A25BC4E2C864D0EC24C355CD04"/>
          </w:pPr>
          <w:r w:rsidRPr="00F861C4">
            <w:rPr>
              <w:sz w:val="28"/>
              <w:szCs w:val="28"/>
            </w:rPr>
            <w:t>8-888-888-88-88</w:t>
          </w:r>
        </w:p>
      </w:docPartBody>
    </w:docPart>
    <w:docPart>
      <w:docPartPr>
        <w:name w:val="0C7EC1F23D4C475D82187C700643D1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8D33B-8DAD-42A9-A76A-97C8FA2E2AF9}"/>
      </w:docPartPr>
      <w:docPartBody>
        <w:p w:rsidR="00051C19" w:rsidRDefault="00F71AC9" w:rsidP="00704C62">
          <w:pPr>
            <w:pStyle w:val="0C7EC1F23D4C475D82187C700643D10516"/>
          </w:pPr>
          <w:hyperlink r:id="rId5" w:history="1">
            <w:r w:rsidR="00704C62" w:rsidRPr="00F861C4">
              <w:rPr>
                <w:rStyle w:val="a4"/>
                <w:sz w:val="28"/>
                <w:szCs w:val="28"/>
              </w:rPr>
              <w:t>www.wwww.ru</w:t>
            </w:r>
          </w:hyperlink>
        </w:p>
      </w:docPartBody>
    </w:docPart>
    <w:docPart>
      <w:docPartPr>
        <w:name w:val="EDFE0634A4E54F42AF0B39978998B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E3450-74E5-4206-9A8C-14067BEBD73C}"/>
      </w:docPartPr>
      <w:docPartBody>
        <w:p w:rsidR="00051C19" w:rsidRDefault="00704C62" w:rsidP="00704C62">
          <w:pPr>
            <w:pStyle w:val="EDFE0634A4E54F42AF0B39978998B0434"/>
          </w:pPr>
          <w:r w:rsidRPr="00F861C4">
            <w:rPr>
              <w:sz w:val="28"/>
              <w:szCs w:val="28"/>
            </w:rPr>
            <w:t>info@wwww.ru</w:t>
          </w:r>
        </w:p>
      </w:docPartBody>
    </w:docPart>
    <w:docPart>
      <w:docPartPr>
        <w:name w:val="C41A6437E95D4761A9F82C9A5A38B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98DC0-E67F-4AB0-B417-667A4397DBC2}"/>
      </w:docPartPr>
      <w:docPartBody>
        <w:p w:rsidR="00051C19" w:rsidRDefault="00704C62" w:rsidP="00704C62">
          <w:pPr>
            <w:pStyle w:val="C41A6437E95D4761A9F82C9A5A38B82E16"/>
          </w:pPr>
          <w:r w:rsidRPr="00C9717C">
            <w:rPr>
              <w:b/>
              <w:color w:val="FBE4D5" w:themeColor="accent2" w:themeTint="33"/>
              <w:sz w:val="22"/>
              <w:szCs w:val="22"/>
            </w:rPr>
            <w:t>8-888-888-88-88</w:t>
          </w:r>
        </w:p>
      </w:docPartBody>
    </w:docPart>
    <w:docPart>
      <w:docPartPr>
        <w:name w:val="1091CBC4CCF14C1DB014EBCF2837E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C91B4-02C9-4FF1-8C5B-57A019C3FE58}"/>
      </w:docPartPr>
      <w:docPartBody>
        <w:p w:rsidR="00527918" w:rsidRDefault="00704C62" w:rsidP="00890A12">
          <w:pPr>
            <w:pStyle w:val="1091CBC4CCF14C1DB014EBCF2837E82B"/>
          </w:pPr>
          <w:r>
            <w:t>Говорят наши клиенты:</w:t>
          </w:r>
        </w:p>
      </w:docPartBody>
    </w:docPart>
    <w:docPart>
      <w:docPartPr>
        <w:name w:val="D41F355703CE4DB2AC853D4101759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8BCB0-C9F3-460E-B137-AF2437C364D5}"/>
      </w:docPartPr>
      <w:docPartBody>
        <w:p w:rsidR="00527918" w:rsidRDefault="00704C62" w:rsidP="00704C62">
          <w:pPr>
            <w:pStyle w:val="D41F355703CE4DB2AC853D4101759C023"/>
          </w:pPr>
          <w:r w:rsidRPr="00CA5A9A">
            <w:rPr>
              <w:b/>
            </w:rPr>
            <w:t>Название компании</w:t>
          </w:r>
        </w:p>
      </w:docPartBody>
    </w:docPart>
    <w:docPart>
      <w:docPartPr>
        <w:name w:val="6485E3983B2E43709B6C602F8DE20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CB2A99-5FD2-4856-8AA3-CF944829E635}"/>
      </w:docPartPr>
      <w:docPartBody>
        <w:p w:rsidR="00527918" w:rsidRDefault="00704C62" w:rsidP="00704C62">
          <w:pPr>
            <w:pStyle w:val="6485E3983B2E43709B6C602F8DE2062C1"/>
          </w:pPr>
          <w:r w:rsidRPr="00CA5A9A">
            <w:rPr>
              <w:b/>
            </w:rPr>
            <w:t xml:space="preserve">Текст отзыва о работе с Вашей компанией </w:t>
          </w:r>
        </w:p>
      </w:docPartBody>
    </w:docPart>
    <w:docPart>
      <w:docPartPr>
        <w:name w:val="C0F44B903A3B490E87D3D09F3496A1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E223B-3523-4D8F-8CE1-BDD6869C7F31}"/>
      </w:docPartPr>
      <w:docPartBody>
        <w:p w:rsidR="00527918" w:rsidRDefault="00704C62" w:rsidP="00704C62">
          <w:pPr>
            <w:pStyle w:val="C0F44B903A3B490E87D3D09F3496A1973"/>
          </w:pPr>
          <w:r w:rsidRPr="00CA5A9A">
            <w:rPr>
              <w:b/>
            </w:rPr>
            <w:t>Название компании</w:t>
          </w:r>
        </w:p>
      </w:docPartBody>
    </w:docPart>
    <w:docPart>
      <w:docPartPr>
        <w:name w:val="14696953A16048249BF21DBCD745D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F0A92-C662-4B54-8BB5-8DFBBF22B136}"/>
      </w:docPartPr>
      <w:docPartBody>
        <w:p w:rsidR="00527918" w:rsidRDefault="00704C62" w:rsidP="00890A12">
          <w:pPr>
            <w:pStyle w:val="14696953A16048249BF21DBCD745D751"/>
          </w:pPr>
          <w:r>
            <w:t xml:space="preserve">Текст отзыва о работе с Вашей компанией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1"/>
    <w:family w:val="roman"/>
    <w:notTrueType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7216"/>
    <w:multiLevelType w:val="multilevel"/>
    <w:tmpl w:val="2B9C5014"/>
    <w:lvl w:ilvl="0">
      <w:start w:val="1"/>
      <w:numFmt w:val="decimal"/>
      <w:pStyle w:val="ECB2B1B465A543E2A63370F4E28DC2C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47"/>
    <w:rsid w:val="00023603"/>
    <w:rsid w:val="00051C19"/>
    <w:rsid w:val="002704CF"/>
    <w:rsid w:val="00527918"/>
    <w:rsid w:val="00704C62"/>
    <w:rsid w:val="00771247"/>
    <w:rsid w:val="00890A12"/>
    <w:rsid w:val="009F4531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4531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4DB19FB4C84462B367E163D2567D6E">
    <w:name w:val="DA4DB19FB4C84462B367E163D2567D6E"/>
  </w:style>
  <w:style w:type="character" w:styleId="a3">
    <w:name w:val="Placeholder Text"/>
    <w:basedOn w:val="a0"/>
    <w:uiPriority w:val="99"/>
    <w:semiHidden/>
    <w:rsid w:val="00704C62"/>
    <w:rPr>
      <w:color w:val="808080"/>
    </w:rPr>
  </w:style>
  <w:style w:type="paragraph" w:customStyle="1" w:styleId="97B57874A18B49CD94294BD4D9632FB9">
    <w:name w:val="97B57874A18B49CD94294BD4D9632FB9"/>
  </w:style>
  <w:style w:type="paragraph" w:customStyle="1" w:styleId="E2D7F904458F4A50919317FAD616C24D">
    <w:name w:val="E2D7F904458F4A50919317FAD616C24D"/>
  </w:style>
  <w:style w:type="paragraph" w:customStyle="1" w:styleId="EED92F88D4C547D4B2E9DFC1850EB634">
    <w:name w:val="EED92F88D4C547D4B2E9DFC1850EB634"/>
  </w:style>
  <w:style w:type="paragraph" w:customStyle="1" w:styleId="D4B7E4C2070946638759D5BFC0E7E43A">
    <w:name w:val="D4B7E4C2070946638759D5BFC0E7E43A"/>
    <w:rsid w:val="00771247"/>
  </w:style>
  <w:style w:type="paragraph" w:customStyle="1" w:styleId="D028F69BCAD84347A3B83AC49D238CD7">
    <w:name w:val="D028F69BCAD84347A3B83AC49D238CD7"/>
    <w:rsid w:val="00771247"/>
  </w:style>
  <w:style w:type="paragraph" w:customStyle="1" w:styleId="AEE12E1F6CEB4B1989414B5A485020F1">
    <w:name w:val="AEE12E1F6CEB4B1989414B5A485020F1"/>
    <w:rsid w:val="00771247"/>
  </w:style>
  <w:style w:type="paragraph" w:customStyle="1" w:styleId="B65C6062B48F4DA2A2AB33C87FF3C4B1">
    <w:name w:val="B65C6062B48F4DA2A2AB33C87FF3C4B1"/>
    <w:rsid w:val="00023603"/>
  </w:style>
  <w:style w:type="paragraph" w:customStyle="1" w:styleId="1573B3C097E14303A5F3EBA4298F73BE">
    <w:name w:val="1573B3C097E14303A5F3EBA4298F73BE"/>
    <w:rsid w:val="00023603"/>
  </w:style>
  <w:style w:type="paragraph" w:customStyle="1" w:styleId="D02118FD2CAA41B4BDE1293200426799">
    <w:name w:val="D02118FD2CAA41B4BDE1293200426799"/>
    <w:rsid w:val="009F4531"/>
  </w:style>
  <w:style w:type="paragraph" w:customStyle="1" w:styleId="C263D07B22BB481D8ABA8BDA0F532206">
    <w:name w:val="C263D07B22BB481D8ABA8BDA0F53220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">
    <w:name w:val="690EDD36CF2C453D806D4B3B21112C8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">
    <w:name w:val="C263D07B22BB481D8ABA8BDA0F532206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">
    <w:name w:val="690EDD36CF2C453D806D4B3B21112C85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">
    <w:name w:val="C263D07B22BB481D8ABA8BDA0F532206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">
    <w:name w:val="690EDD36CF2C453D806D4B3B21112C85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">
    <w:name w:val="C263D07B22BB481D8ABA8BDA0F532206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3">
    <w:name w:val="690EDD36CF2C453D806D4B3B21112C85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">
    <w:name w:val="C263D07B22BB481D8ABA8BDA0F532206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4">
    <w:name w:val="690EDD36CF2C453D806D4B3B21112C85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5">
    <w:name w:val="C263D07B22BB481D8ABA8BDA0F532206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5">
    <w:name w:val="690EDD36CF2C453D806D4B3B21112C85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6">
    <w:name w:val="C263D07B22BB481D8ABA8BDA0F532206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6">
    <w:name w:val="690EDD36CF2C453D806D4B3B21112C85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7">
    <w:name w:val="C263D07B22BB481D8ABA8BDA0F532206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7">
    <w:name w:val="690EDD36CF2C453D806D4B3B21112C85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8">
    <w:name w:val="C263D07B22BB481D8ABA8BDA0F532206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8">
    <w:name w:val="690EDD36CF2C453D806D4B3B21112C85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9">
    <w:name w:val="C263D07B22BB481D8ABA8BDA0F532206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9">
    <w:name w:val="690EDD36CF2C453D806D4B3B21112C85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DC5506B87C24125B89A15C88FD07261">
    <w:name w:val="3DC5506B87C24125B89A15C88FD07261"/>
    <w:rsid w:val="009F4531"/>
  </w:style>
  <w:style w:type="paragraph" w:customStyle="1" w:styleId="C263D07B22BB481D8ABA8BDA0F53220610">
    <w:name w:val="C263D07B22BB481D8ABA8BDA0F5322061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9F453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ja-JP"/>
    </w:rPr>
  </w:style>
  <w:style w:type="paragraph" w:customStyle="1" w:styleId="690EDD36CF2C453D806D4B3B21112C8510">
    <w:name w:val="690EDD36CF2C453D806D4B3B21112C851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1">
    <w:name w:val="C263D07B22BB481D8ABA8BDA0F5322061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1">
    <w:name w:val="690EDD36CF2C453D806D4B3B21112C851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2">
    <w:name w:val="C263D07B22BB481D8ABA8BDA0F5322061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2">
    <w:name w:val="690EDD36CF2C453D806D4B3B21112C851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3">
    <w:name w:val="C263D07B22BB481D8ABA8BDA0F5322061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3">
    <w:name w:val="690EDD36CF2C453D806D4B3B21112C851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4">
    <w:name w:val="C263D07B22BB481D8ABA8BDA0F5322061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4">
    <w:name w:val="690EDD36CF2C453D806D4B3B21112C851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5">
    <w:name w:val="C263D07B22BB481D8ABA8BDA0F5322061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5">
    <w:name w:val="690EDD36CF2C453D806D4B3B21112C851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6">
    <w:name w:val="C263D07B22BB481D8ABA8BDA0F5322061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6">
    <w:name w:val="690EDD36CF2C453D806D4B3B21112C851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7">
    <w:name w:val="C263D07B22BB481D8ABA8BDA0F5322061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7">
    <w:name w:val="690EDD36CF2C453D806D4B3B21112C851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3538AFE8E4400989BA03B3FBE77B86">
    <w:name w:val="203538AFE8E4400989BA03B3FBE77B86"/>
    <w:rsid w:val="009F4531"/>
  </w:style>
  <w:style w:type="paragraph" w:customStyle="1" w:styleId="C263D07B22BB481D8ABA8BDA0F53220618">
    <w:name w:val="C263D07B22BB481D8ABA8BDA0F5322061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8">
    <w:name w:val="690EDD36CF2C453D806D4B3B21112C851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9">
    <w:name w:val="C263D07B22BB481D8ABA8BDA0F5322061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19">
    <w:name w:val="690EDD36CF2C453D806D4B3B21112C851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0">
    <w:name w:val="C263D07B22BB481D8ABA8BDA0F5322062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0">
    <w:name w:val="690EDD36CF2C453D806D4B3B21112C852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1">
    <w:name w:val="C263D07B22BB481D8ABA8BDA0F5322062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1">
    <w:name w:val="690EDD36CF2C453D806D4B3B21112C852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2">
    <w:name w:val="C263D07B22BB481D8ABA8BDA0F5322062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2">
    <w:name w:val="690EDD36CF2C453D806D4B3B21112C852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3">
    <w:name w:val="C263D07B22BB481D8ABA8BDA0F5322062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3">
    <w:name w:val="690EDD36CF2C453D806D4B3B21112C852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4">
    <w:name w:val="C263D07B22BB481D8ABA8BDA0F5322062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4">
    <w:name w:val="690EDD36CF2C453D806D4B3B21112C852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5">
    <w:name w:val="C263D07B22BB481D8ABA8BDA0F5322062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5">
    <w:name w:val="690EDD36CF2C453D806D4B3B21112C852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6">
    <w:name w:val="C263D07B22BB481D8ABA8BDA0F5322062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6">
    <w:name w:val="690EDD36CF2C453D806D4B3B21112C852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497847E763D4486FB95CF6C66F9EBD34">
    <w:name w:val="497847E763D4486FB95CF6C66F9EBD34"/>
    <w:rsid w:val="00FE11EB"/>
  </w:style>
  <w:style w:type="paragraph" w:customStyle="1" w:styleId="C263D07B22BB481D8ABA8BDA0F53220627">
    <w:name w:val="C263D07B22BB481D8ABA8BDA0F53220627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7">
    <w:name w:val="690EDD36CF2C453D806D4B3B21112C8527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8">
    <w:name w:val="C263D07B22BB481D8ABA8BDA0F53220628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8">
    <w:name w:val="690EDD36CF2C453D806D4B3B21112C8528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43B5A966B194B3EBDE880645A634365">
    <w:name w:val="643B5A966B194B3EBDE880645A634365"/>
    <w:rsid w:val="00FE11EB"/>
  </w:style>
  <w:style w:type="paragraph" w:customStyle="1" w:styleId="C263D07B22BB481D8ABA8BDA0F53220629">
    <w:name w:val="C263D07B22BB481D8ABA8BDA0F53220629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690EDD36CF2C453D806D4B3B21112C8529">
    <w:name w:val="690EDD36CF2C453D806D4B3B21112C8529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9ACE8CAD3234A7A9F417773E4C05D25">
    <w:name w:val="C9ACE8CAD3234A7A9F417773E4C05D25"/>
    <w:rsid w:val="00FE11EB"/>
  </w:style>
  <w:style w:type="paragraph" w:customStyle="1" w:styleId="2ADAD63C948B4A4D8B43064E6980B3F9">
    <w:name w:val="2ADAD63C948B4A4D8B43064E6980B3F9"/>
    <w:rsid w:val="00FE11EB"/>
  </w:style>
  <w:style w:type="paragraph" w:customStyle="1" w:styleId="1528C47081844604B264C9627F4437A5">
    <w:name w:val="1528C47081844604B264C9627F4437A5"/>
    <w:rsid w:val="00FE11EB"/>
  </w:style>
  <w:style w:type="paragraph" w:customStyle="1" w:styleId="7C7F10A6FC5A41FC84B6E277F6805CDD">
    <w:name w:val="7C7F10A6FC5A41FC84B6E277F6805CDD"/>
    <w:rsid w:val="00FE11EB"/>
  </w:style>
  <w:style w:type="paragraph" w:customStyle="1" w:styleId="44C6DFBEE8274224A07E108F872D5075">
    <w:name w:val="44C6DFBEE8274224A07E108F872D5075"/>
    <w:rsid w:val="00FE11EB"/>
  </w:style>
  <w:style w:type="paragraph" w:customStyle="1" w:styleId="C2A9D873A2CA49259B8A3460891AC0CC">
    <w:name w:val="C2A9D873A2CA49259B8A3460891AC0CC"/>
    <w:rsid w:val="00FE11EB"/>
  </w:style>
  <w:style w:type="paragraph" w:customStyle="1" w:styleId="C0715F878E854DFB9BEB80C53AE80EFA">
    <w:name w:val="C0715F878E854DFB9BEB80C53AE80EFA"/>
    <w:rsid w:val="00FE11EB"/>
  </w:style>
  <w:style w:type="paragraph" w:customStyle="1" w:styleId="3E2F374F1DC7450FB55721190CDE62CE">
    <w:name w:val="3E2F374F1DC7450FB55721190CDE62CE"/>
    <w:rsid w:val="00FE11EB"/>
  </w:style>
  <w:style w:type="paragraph" w:customStyle="1" w:styleId="7516B869CE1A4B49817AD27A4CD5193B">
    <w:name w:val="7516B869CE1A4B49817AD27A4CD5193B"/>
    <w:rsid w:val="00FE11EB"/>
  </w:style>
  <w:style w:type="paragraph" w:customStyle="1" w:styleId="96FEF51B81D3484988A50AF23BE0A154">
    <w:name w:val="96FEF51B81D3484988A50AF23BE0A154"/>
    <w:rsid w:val="00FE11EB"/>
  </w:style>
  <w:style w:type="paragraph" w:customStyle="1" w:styleId="3DFE32E6D8914E8AB19DBA84EA1B6D28">
    <w:name w:val="3DFE32E6D8914E8AB19DBA84EA1B6D28"/>
    <w:rsid w:val="00FE11EB"/>
  </w:style>
  <w:style w:type="paragraph" w:customStyle="1" w:styleId="E9D22EBCD8954C6CABA121A1528EDA9A">
    <w:name w:val="E9D22EBCD8954C6CABA121A1528EDA9A"/>
    <w:rsid w:val="00FE11EB"/>
  </w:style>
  <w:style w:type="paragraph" w:customStyle="1" w:styleId="875235B92A7B436BB44B02C1EE486593">
    <w:name w:val="875235B92A7B436BB44B02C1EE486593"/>
    <w:rsid w:val="00FE11EB"/>
  </w:style>
  <w:style w:type="paragraph" w:customStyle="1" w:styleId="CD6E92FF01AC4F918A62396AA4885C63">
    <w:name w:val="CD6E92FF01AC4F918A62396AA4885C63"/>
    <w:rsid w:val="00FE11EB"/>
  </w:style>
  <w:style w:type="paragraph" w:customStyle="1" w:styleId="C263D07B22BB481D8ABA8BDA0F53220630">
    <w:name w:val="C263D07B22BB481D8ABA8BDA0F53220630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character" w:styleId="a4">
    <w:name w:val="Hyperlink"/>
    <w:basedOn w:val="a0"/>
    <w:uiPriority w:val="99"/>
    <w:unhideWhenUsed/>
    <w:rsid w:val="00704C62"/>
    <w:rPr>
      <w:color w:val="0563C1" w:themeColor="hyperlink"/>
      <w:u w:val="single"/>
    </w:rPr>
  </w:style>
  <w:style w:type="paragraph" w:customStyle="1" w:styleId="0C7EC1F23D4C475D82187C700643D105">
    <w:name w:val="0C7EC1F23D4C475D82187C700643D105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9688D733E1483684348A596FCBA411">
    <w:name w:val="5E9688D733E1483684348A596FCBA41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D6E92FF01AC4F918A62396AA4885C631">
    <w:name w:val="CD6E92FF01AC4F918A62396AA4885C63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17F814A16944DCBAD0C014990D6E0B">
    <w:name w:val="6817F814A16944DCBAD0C014990D6E0B"/>
    <w:rsid w:val="00FE11EB"/>
  </w:style>
  <w:style w:type="paragraph" w:customStyle="1" w:styleId="421F651F63D54427A2DFE4174326E465">
    <w:name w:val="421F651F63D54427A2DFE4174326E465"/>
    <w:rsid w:val="00FE11EB"/>
  </w:style>
  <w:style w:type="paragraph" w:customStyle="1" w:styleId="8B80496FA1B04E85BA5D602EB80366AF">
    <w:name w:val="8B80496FA1B04E85BA5D602EB80366AF"/>
    <w:rsid w:val="00FE11EB"/>
  </w:style>
  <w:style w:type="paragraph" w:customStyle="1" w:styleId="B55CC04E97E54B11801FE53E4D405C4B">
    <w:name w:val="B55CC04E97E54B11801FE53E4D405C4B"/>
    <w:rsid w:val="00FE11EB"/>
  </w:style>
  <w:style w:type="paragraph" w:customStyle="1" w:styleId="E406EABBFE89467587FAD0B28EA2B78D">
    <w:name w:val="E406EABBFE89467587FAD0B28EA2B78D"/>
    <w:rsid w:val="00FE11EB"/>
  </w:style>
  <w:style w:type="paragraph" w:customStyle="1" w:styleId="147E6795B2C54886A1B1D3A98533BF4B">
    <w:name w:val="147E6795B2C54886A1B1D3A98533BF4B"/>
    <w:rsid w:val="00FE11EB"/>
  </w:style>
  <w:style w:type="paragraph" w:customStyle="1" w:styleId="C41A6437E95D4761A9F82C9A5A38B82E">
    <w:name w:val="C41A6437E95D4761A9F82C9A5A38B82E"/>
    <w:rsid w:val="00FE11EB"/>
  </w:style>
  <w:style w:type="paragraph" w:customStyle="1" w:styleId="96656D32C4A3484EB141647500095E96">
    <w:name w:val="96656D32C4A3484EB141647500095E96"/>
    <w:rsid w:val="00FE11EB"/>
  </w:style>
  <w:style w:type="paragraph" w:customStyle="1" w:styleId="9FF9AC76BF92477B96DC1A8D3D69F217">
    <w:name w:val="9FF9AC76BF92477B96DC1A8D3D69F217"/>
    <w:rsid w:val="00FE11EB"/>
  </w:style>
  <w:style w:type="paragraph" w:customStyle="1" w:styleId="0A631095552943789A42E8D06F46BCCD">
    <w:name w:val="0A631095552943789A42E8D06F46BCCD"/>
    <w:rsid w:val="00FE11EB"/>
  </w:style>
  <w:style w:type="paragraph" w:customStyle="1" w:styleId="C263D07B22BB481D8ABA8BDA0F53220631">
    <w:name w:val="C263D07B22BB481D8ABA8BDA0F53220631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1">
    <w:name w:val="0C7EC1F23D4C475D82187C700643D105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">
    <w:name w:val="C41A6437E95D4761A9F82C9A5A38B82E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B80496FA1B04E85BA5D602EB80366AF1">
    <w:name w:val="8B80496FA1B04E85BA5D602EB80366AF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55CC04E97E54B11801FE53E4D405C4B1">
    <w:name w:val="B55CC04E97E54B11801FE53E4D405C4B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406EABBFE89467587FAD0B28EA2B78D1">
    <w:name w:val="E406EABBFE89467587FAD0B28EA2B78D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2">
    <w:name w:val="C263D07B22BB481D8ABA8BDA0F53220632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2">
    <w:name w:val="0C7EC1F23D4C475D82187C700643D105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">
    <w:name w:val="5E2AD9D8528948E2856C963F4279C68B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2">
    <w:name w:val="C41A6437E95D4761A9F82C9A5A38B8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">
    <w:name w:val="F3703937DD654030B4D69AFD2AD4092E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">
    <w:name w:val="AA28D48034D04591B073F258A51F726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">
    <w:name w:val="E267FBC5AA224507958B63396CAFA979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3">
    <w:name w:val="C263D07B22BB481D8ABA8BDA0F53220633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3">
    <w:name w:val="0C7EC1F23D4C475D82187C700643D105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1">
    <w:name w:val="5E2AD9D8528948E2856C963F4279C68B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3">
    <w:name w:val="C41A6437E95D4761A9F82C9A5A38B8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">
    <w:name w:val="2004D1F9DD2343ED83D587357D08BA1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1">
    <w:name w:val="F3703937DD654030B4D69AFD2AD4092E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1">
    <w:name w:val="AA28D48034D04591B073F258A51F7262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1">
    <w:name w:val="E267FBC5AA224507958B63396CAFA979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4">
    <w:name w:val="C263D07B22BB481D8ABA8BDA0F53220634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4">
    <w:name w:val="0C7EC1F23D4C475D82187C700643D105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2">
    <w:name w:val="5E2AD9D8528948E2856C963F4279C68B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4">
    <w:name w:val="C41A6437E95D4761A9F82C9A5A38B8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1">
    <w:name w:val="2004D1F9DD2343ED83D587357D08BA13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2">
    <w:name w:val="F3703937DD654030B4D69AFD2AD409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2">
    <w:name w:val="AA28D48034D04591B073F258A51F7262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2">
    <w:name w:val="E267FBC5AA224507958B63396CAFA979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5">
    <w:name w:val="C263D07B22BB481D8ABA8BDA0F53220635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5">
    <w:name w:val="0C7EC1F23D4C475D82187C700643D105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3">
    <w:name w:val="5E2AD9D8528948E2856C963F4279C68B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5">
    <w:name w:val="C41A6437E95D4761A9F82C9A5A38B8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2">
    <w:name w:val="2004D1F9DD2343ED83D587357D08BA13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3">
    <w:name w:val="F3703937DD654030B4D69AFD2AD409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3">
    <w:name w:val="AA28D48034D04591B073F258A51F7262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3">
    <w:name w:val="E267FBC5AA224507958B63396CAFA979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6">
    <w:name w:val="C263D07B22BB481D8ABA8BDA0F53220636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6">
    <w:name w:val="0C7EC1F23D4C475D82187C700643D105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4">
    <w:name w:val="5E2AD9D8528948E2856C963F4279C68B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6">
    <w:name w:val="C41A6437E95D4761A9F82C9A5A38B82E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3">
    <w:name w:val="2004D1F9DD2343ED83D587357D08BA13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4">
    <w:name w:val="F3703937DD654030B4D69AFD2AD409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4">
    <w:name w:val="AA28D48034D04591B073F258A51F7262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4">
    <w:name w:val="E267FBC5AA224507958B63396CAFA979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7">
    <w:name w:val="C263D07B22BB481D8ABA8BDA0F53220637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7">
    <w:name w:val="0C7EC1F23D4C475D82187C700643D105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7">
    <w:name w:val="C41A6437E95D4761A9F82C9A5A38B82E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4">
    <w:name w:val="2004D1F9DD2343ED83D587357D08BA13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5">
    <w:name w:val="F3703937DD654030B4D69AFD2AD409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5">
    <w:name w:val="AA28D48034D04591B073F258A51F7262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5">
    <w:name w:val="E267FBC5AA224507958B63396CAFA979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8">
    <w:name w:val="C263D07B22BB481D8ABA8BDA0F53220638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8">
    <w:name w:val="0C7EC1F23D4C475D82187C700643D105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8">
    <w:name w:val="C41A6437E95D4761A9F82C9A5A38B82E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">
    <w:name w:val="3A3F59DE35594C5EBE177EA2C44B22D5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">
    <w:name w:val="DCDC890F908243F0ADEC2D7017C2C2BF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">
    <w:name w:val="5D4CE381FB4E49408BF04F1F160897D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">
    <w:name w:val="865FBFF926674957A95C19171FDC9C0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9">
    <w:name w:val="C263D07B22BB481D8ABA8BDA0F53220639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9">
    <w:name w:val="0C7EC1F23D4C475D82187C700643D105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9">
    <w:name w:val="C41A6437E95D4761A9F82C9A5A38B82E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1">
    <w:name w:val="3A3F59DE35594C5EBE177EA2C44B22D5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1">
    <w:name w:val="DCDC890F908243F0ADEC2D7017C2C2BF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1">
    <w:name w:val="5D4CE381FB4E49408BF04F1F160897D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1">
    <w:name w:val="865FBFF926674957A95C19171FDC9C03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0">
    <w:name w:val="C263D07B22BB481D8ABA8BDA0F53220640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10">
    <w:name w:val="0C7EC1F23D4C475D82187C700643D105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0">
    <w:name w:val="C41A6437E95D4761A9F82C9A5A38B82E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2">
    <w:name w:val="3A3F59DE35594C5EBE177EA2C44B22D5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2">
    <w:name w:val="DCDC890F908243F0ADEC2D7017C2C2BF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2">
    <w:name w:val="5D4CE381FB4E49408BF04F1F160897D1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2">
    <w:name w:val="865FBFF926674957A95C19171FDC9C03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1091CBC4CCF14C1DB014EBCF2837E82B">
    <w:name w:val="1091CBC4CCF14C1DB014EBCF2837E82B"/>
    <w:rsid w:val="00890A12"/>
  </w:style>
  <w:style w:type="paragraph" w:customStyle="1" w:styleId="D41F355703CE4DB2AC853D4101759C02">
    <w:name w:val="D41F355703CE4DB2AC853D4101759C02"/>
    <w:rsid w:val="00890A12"/>
  </w:style>
  <w:style w:type="paragraph" w:customStyle="1" w:styleId="6485E3983B2E43709B6C602F8DE2062C">
    <w:name w:val="6485E3983B2E43709B6C602F8DE2062C"/>
    <w:rsid w:val="00890A12"/>
  </w:style>
  <w:style w:type="paragraph" w:customStyle="1" w:styleId="C0F44B903A3B490E87D3D09F3496A197">
    <w:name w:val="C0F44B903A3B490E87D3D09F3496A197"/>
    <w:rsid w:val="00890A12"/>
  </w:style>
  <w:style w:type="paragraph" w:customStyle="1" w:styleId="14696953A16048249BF21DBCD745D751">
    <w:name w:val="14696953A16048249BF21DBCD745D751"/>
    <w:rsid w:val="00890A12"/>
  </w:style>
  <w:style w:type="paragraph" w:customStyle="1" w:styleId="C263D07B22BB481D8ABA8BDA0F53220641">
    <w:name w:val="C263D07B22BB481D8ABA8BDA0F53220641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0C7EC1F23D4C475D82187C700643D10511">
    <w:name w:val="0C7EC1F23D4C475D82187C700643D105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1">
    <w:name w:val="C41A6437E95D4761A9F82C9A5A38B82E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3">
    <w:name w:val="3A3F59DE35594C5EBE177EA2C44B22D5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3">
    <w:name w:val="DCDC890F908243F0ADEC2D7017C2C2BF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3">
    <w:name w:val="5D4CE381FB4E49408BF04F1F160897D1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3">
    <w:name w:val="865FBFF926674957A95C19171FDC9C03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2">
    <w:name w:val="C263D07B22BB481D8ABA8BDA0F53220642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C44D885A25BC4E2C864D0EC24C355CD0">
    <w:name w:val="C44D885A25BC4E2C864D0EC24C355CD0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2">
    <w:name w:val="0C7EC1F23D4C475D82187C700643D105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">
    <w:name w:val="EDFE0634A4E54F42AF0B39978998B04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2">
    <w:name w:val="C41A6437E95D4761A9F82C9A5A38B82E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">
    <w:name w:val="8D47CAE8C70E409E8F991892EC9999D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">
    <w:name w:val="6C146AE0E4E445C9B1F84E0E15F8DBD5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">
    <w:name w:val="721D7F2AAAF24D45828ACB408204494E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">
    <w:name w:val="68715B8FBD8240C7A20DE7AC46F1FEDD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3">
    <w:name w:val="C263D07B22BB481D8ABA8BDA0F53220643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40"/>
      <w:lang w:eastAsia="ja-JP"/>
    </w:rPr>
  </w:style>
  <w:style w:type="paragraph" w:customStyle="1" w:styleId="C44D885A25BC4E2C864D0EC24C355CD01">
    <w:name w:val="C44D885A25BC4E2C864D0EC24C355CD0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3">
    <w:name w:val="0C7EC1F23D4C475D82187C700643D105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1">
    <w:name w:val="EDFE0634A4E54F42AF0B39978998B043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3">
    <w:name w:val="C41A6437E95D4761A9F82C9A5A38B82E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1">
    <w:name w:val="8D47CAE8C70E409E8F991892EC9999D2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1">
    <w:name w:val="6C146AE0E4E445C9B1F84E0E15F8DBD5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1">
    <w:name w:val="721D7F2AAAF24D45828ACB408204494E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1">
    <w:name w:val="68715B8FBD8240C7A20DE7AC46F1FEDD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4">
    <w:name w:val="C263D07B22BB481D8ABA8BDA0F53220644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52"/>
      <w:szCs w:val="40"/>
      <w:lang w:eastAsia="ja-JP"/>
    </w:rPr>
  </w:style>
  <w:style w:type="paragraph" w:customStyle="1" w:styleId="ECB2B1B465A543E2A63370F4E28DC2C0">
    <w:name w:val="ECB2B1B465A543E2A63370F4E28DC2C0"/>
    <w:rsid w:val="00704C62"/>
    <w:pPr>
      <w:numPr>
        <w:numId w:val="1"/>
      </w:numPr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">
    <w:name w:val="1CA4F8C3DEB049F18717903D1981E24F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1">
    <w:name w:val="D41F355703CE4DB2AC853D4101759C02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1">
    <w:name w:val="C0F44B903A3B490E87D3D09F3496A197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2">
    <w:name w:val="C44D885A25BC4E2C864D0EC24C355CD0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4">
    <w:name w:val="0C7EC1F23D4C475D82187C700643D105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2">
    <w:name w:val="EDFE0634A4E54F42AF0B39978998B04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4">
    <w:name w:val="C41A6437E95D4761A9F82C9A5A38B82E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">
    <w:name w:val="845690DF388345E9817A7005DED4DF9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">
    <w:name w:val="F23636DB41334A0D8506DC4F0FFCDC4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">
    <w:name w:val="FAB68541C83349A49C0EE81BDE91E2F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">
    <w:name w:val="B716E9BFF5444978958B687917BEA239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5">
    <w:name w:val="C263D07B22BB481D8ABA8BDA0F53220645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52"/>
      <w:szCs w:val="40"/>
      <w:lang w:eastAsia="ja-JP"/>
    </w:rPr>
  </w:style>
  <w:style w:type="paragraph" w:customStyle="1" w:styleId="ECB2B1B465A543E2A63370F4E28DC2C01">
    <w:name w:val="ECB2B1B465A543E2A63370F4E28DC2C0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1">
    <w:name w:val="1CA4F8C3DEB049F18717903D1981E24F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2">
    <w:name w:val="D41F355703CE4DB2AC853D4101759C02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2">
    <w:name w:val="C0F44B903A3B490E87D3D09F3496A197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3">
    <w:name w:val="C44D885A25BC4E2C864D0EC24C355CD0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5">
    <w:name w:val="0C7EC1F23D4C475D82187C700643D105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3">
    <w:name w:val="EDFE0634A4E54F42AF0B39978998B043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5">
    <w:name w:val="C41A6437E95D4761A9F82C9A5A38B82E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1">
    <w:name w:val="845690DF388345E9817A7005DED4DF9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1">
    <w:name w:val="F23636DB41334A0D8506DC4F0FFCDC4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1">
    <w:name w:val="FAB68541C83349A49C0EE81BDE91E2F3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1">
    <w:name w:val="B716E9BFF5444978958B687917BEA239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6">
    <w:name w:val="C263D07B22BB481D8ABA8BDA0F53220646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52"/>
      <w:szCs w:val="40"/>
      <w:lang w:eastAsia="ja-JP"/>
    </w:rPr>
  </w:style>
  <w:style w:type="paragraph" w:customStyle="1" w:styleId="ECB2B1B465A543E2A63370F4E28DC2C02">
    <w:name w:val="ECB2B1B465A543E2A63370F4E28DC2C0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2">
    <w:name w:val="1CA4F8C3DEB049F18717903D1981E24F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3">
    <w:name w:val="D41F355703CE4DB2AC853D4101759C02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6485E3983B2E43709B6C602F8DE2062C1">
    <w:name w:val="6485E3983B2E43709B6C602F8DE2062C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3">
    <w:name w:val="C0F44B903A3B490E87D3D09F3496A197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4">
    <w:name w:val="C44D885A25BC4E2C864D0EC24C355CD0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6">
    <w:name w:val="0C7EC1F23D4C475D82187C700643D105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4">
    <w:name w:val="EDFE0634A4E54F42AF0B39978998B043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6">
    <w:name w:val="C41A6437E95D4761A9F82C9A5A38B82E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2">
    <w:name w:val="845690DF388345E9817A7005DED4DF9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2">
    <w:name w:val="F23636DB41334A0D8506DC4F0FFCDC4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2">
    <w:name w:val="FAB68541C83349A49C0EE81BDE91E2F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2">
    <w:name w:val="B716E9BFF5444978958B687917BEA2392"/>
    <w:rsid w:val="00704C62"/>
    <w:pPr>
      <w:spacing w:after="0" w:line="360" w:lineRule="auto"/>
      <w:jc w:val="both"/>
    </w:pPr>
    <w:rPr>
      <w:sz w:val="21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Легкий дым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331DC-62A3-41CE-8B71-D51C3453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Предложение услуг.dotx</Template>
  <TotalTime>574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s.bystrova</dc:creator>
  <cp:keywords/>
  <cp:lastModifiedBy>Сценарист 2</cp:lastModifiedBy>
  <cp:revision>22</cp:revision>
  <dcterms:created xsi:type="dcterms:W3CDTF">2016-08-29T14:31:00Z</dcterms:created>
  <dcterms:modified xsi:type="dcterms:W3CDTF">2016-09-09T12:09:00Z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